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31AC" w14:textId="77777777" w:rsidR="000F5A74" w:rsidRPr="00F06293" w:rsidRDefault="000F5A74" w:rsidP="007A502C">
      <w:pPr>
        <w:pStyle w:val="Titledocument"/>
        <w:rPr>
          <w:rFonts w:ascii="Times New Roman" w:hAnsi="Times New Roman"/>
          <w:bCs/>
          <w:lang w:val="en-GB"/>
          <w14:ligatures w14:val="standard"/>
        </w:rPr>
      </w:pPr>
      <w:bookmarkStart w:id="0" w:name="_GoBack"/>
      <w:bookmarkEnd w:id="0"/>
    </w:p>
    <w:p w14:paraId="3E7791D2" w14:textId="3C0CE160" w:rsidR="000F5A74" w:rsidRPr="00F06293" w:rsidRDefault="000F5A74" w:rsidP="00CB7010">
      <w:pPr>
        <w:spacing w:line="240" w:lineRule="auto"/>
        <w:jc w:val="center"/>
        <w:rPr>
          <w:rFonts w:ascii="Times New Roman" w:hAnsi="Times New Roman" w:cs="Times New Roman"/>
          <w:b/>
          <w:sz w:val="40"/>
          <w:lang w:val="en-GB"/>
        </w:rPr>
      </w:pPr>
      <w:r w:rsidRPr="00F06293">
        <w:rPr>
          <w:rFonts w:ascii="Times New Roman" w:hAnsi="Times New Roman" w:cs="Times New Roman"/>
          <w:b/>
          <w:sz w:val="40"/>
          <w:lang w:val="en-GB"/>
        </w:rPr>
        <w:t>ML1819 Research Assignment 1</w:t>
      </w:r>
    </w:p>
    <w:p w14:paraId="68E9247A" w14:textId="77777777"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552EE57B" w14:textId="50585CB3"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Team 02</w:t>
      </w:r>
    </w:p>
    <w:p w14:paraId="1E019CB2" w14:textId="15232D65"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Task 101</w:t>
      </w:r>
    </w:p>
    <w:p w14:paraId="019141E7" w14:textId="3C99F5F6" w:rsidR="000F5A74" w:rsidRPr="00F06293" w:rsidRDefault="000F5A74" w:rsidP="00CB7010">
      <w:pPr>
        <w:spacing w:line="240" w:lineRule="auto"/>
        <w:jc w:val="center"/>
        <w:rPr>
          <w:rFonts w:ascii="Times New Roman" w:hAnsi="Times New Roman" w:cs="Times New Roman"/>
          <w:bCs/>
          <w:sz w:val="24"/>
          <w:lang w:val="en-GB"/>
          <w14:ligatures w14:val="standard"/>
        </w:rPr>
      </w:pPr>
    </w:p>
    <w:p w14:paraId="797DBD4D" w14:textId="79D0FA12"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Rajesh Burla - 18306485</w:t>
      </w:r>
    </w:p>
    <w:p w14:paraId="3ABA002F" w14:textId="521C1801"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Akashdeep Singh Lamba - 18305063</w:t>
      </w:r>
    </w:p>
    <w:p w14:paraId="3BF7EBD2" w14:textId="15F797E9" w:rsidR="000F5A74" w:rsidRPr="00F06293" w:rsidRDefault="000F5A74" w:rsidP="00CB7010">
      <w:pPr>
        <w:spacing w:line="240" w:lineRule="auto"/>
        <w:jc w:val="center"/>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Shanmukha Sai Ram Pavan - 18305688</w:t>
      </w:r>
    </w:p>
    <w:p w14:paraId="5212634C" w14:textId="52A4C148" w:rsidR="000F5A74" w:rsidRPr="00F06293" w:rsidRDefault="000F5A74" w:rsidP="00CB7010">
      <w:pPr>
        <w:spacing w:line="240" w:lineRule="auto"/>
        <w:rPr>
          <w:rFonts w:ascii="Times New Roman" w:hAnsi="Times New Roman" w:cs="Times New Roman"/>
          <w:bCs/>
          <w:sz w:val="24"/>
          <w:lang w:val="en-GB"/>
          <w14:ligatures w14:val="standard"/>
        </w:rPr>
      </w:pPr>
    </w:p>
    <w:p w14:paraId="1597BF3D" w14:textId="79903B4F" w:rsidR="000F5A74" w:rsidRPr="00F06293" w:rsidRDefault="000F5A74" w:rsidP="00CB7010">
      <w:pPr>
        <w:spacing w:line="240" w:lineRule="auto"/>
        <w:rPr>
          <w:rFonts w:ascii="Times New Roman" w:hAnsi="Times New Roman" w:cs="Times New Roman"/>
          <w:bCs/>
          <w:sz w:val="24"/>
          <w:lang w:val="en-GB"/>
          <w14:ligatures w14:val="standard"/>
        </w:rPr>
      </w:pPr>
    </w:p>
    <w:p w14:paraId="2D402FB9" w14:textId="3EB9FAE6"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Each student picked up one library and implemented the 3 selected algorithms end-to-end in the assigned library, while constantly communicating progress over a Slack channel. We each maintained shared git repos to share code and collectively work. All three of us then compared our results and then discussed the contents of this document. We realized we were supposed to work in a single repo so we migrated our code to a </w:t>
      </w:r>
      <w:r w:rsidR="00CB7010" w:rsidRPr="00F06293">
        <w:rPr>
          <w:rFonts w:ascii="Times New Roman" w:hAnsi="Times New Roman" w:cs="Times New Roman"/>
          <w:bCs/>
          <w:sz w:val="24"/>
          <w:lang w:val="en-GB"/>
          <w14:ligatures w14:val="standard"/>
        </w:rPr>
        <w:t>shared repo in a group with write access to only the three of us. This also means the contributor graph isn’t a perfect reflection of our activity.</w:t>
      </w:r>
    </w:p>
    <w:p w14:paraId="14C5E509" w14:textId="77777777" w:rsidR="000F5A74" w:rsidRPr="00F06293" w:rsidRDefault="000F5A74" w:rsidP="00CB7010">
      <w:pPr>
        <w:spacing w:line="240" w:lineRule="auto"/>
        <w:rPr>
          <w:rFonts w:ascii="Times New Roman" w:hAnsi="Times New Roman" w:cs="Times New Roman"/>
          <w:bCs/>
          <w:sz w:val="24"/>
          <w:lang w:val="en-GB"/>
          <w14:ligatures w14:val="standard"/>
        </w:rPr>
      </w:pPr>
    </w:p>
    <w:p w14:paraId="27F21200" w14:textId="1D99F681" w:rsidR="000F5A74" w:rsidRPr="00F06293" w:rsidRDefault="000F5A74" w:rsidP="00CB7010">
      <w:pPr>
        <w:spacing w:line="240" w:lineRule="auto"/>
        <w:rPr>
          <w:rFonts w:ascii="Times New Roman" w:hAnsi="Times New Roman" w:cs="Times New Roman"/>
          <w:bCs/>
          <w:sz w:val="24"/>
          <w:lang w:val="en-GB"/>
          <w14:ligatures w14:val="standard"/>
        </w:rPr>
      </w:pPr>
      <w:r w:rsidRPr="00F06293">
        <w:rPr>
          <w:rFonts w:ascii="Times New Roman" w:hAnsi="Times New Roman" w:cs="Times New Roman"/>
          <w:bCs/>
          <w:sz w:val="24"/>
          <w:lang w:val="en-GB"/>
          <w14:ligatures w14:val="standard"/>
        </w:rPr>
        <w:t xml:space="preserve">Word count: </w:t>
      </w:r>
      <w:r w:rsidR="002344ED">
        <w:rPr>
          <w:rFonts w:ascii="Times New Roman" w:hAnsi="Times New Roman" w:cs="Times New Roman"/>
          <w:bCs/>
          <w:sz w:val="24"/>
          <w:lang w:val="en-GB"/>
          <w14:ligatures w14:val="standard"/>
        </w:rPr>
        <w:t>1000</w:t>
      </w:r>
    </w:p>
    <w:p w14:paraId="48136A5A" w14:textId="2BE3EC9E" w:rsidR="000F5A74" w:rsidRPr="00F06293" w:rsidRDefault="000F5A74" w:rsidP="00CB7010">
      <w:pPr>
        <w:spacing w:line="240" w:lineRule="auto"/>
        <w:rPr>
          <w:rFonts w:ascii="Times New Roman" w:hAnsi="Times New Roman" w:cs="Times New Roman"/>
          <w:bCs/>
          <w:sz w:val="24"/>
          <w:lang w:val="en-GB"/>
          <w14:ligatures w14:val="standard"/>
        </w:rPr>
      </w:pPr>
    </w:p>
    <w:p w14:paraId="61F92EC8" w14:textId="491EDD2B" w:rsidR="000F5A74" w:rsidRPr="00F06293" w:rsidRDefault="00ED2658" w:rsidP="00CB7010">
      <w:pPr>
        <w:spacing w:line="240" w:lineRule="auto"/>
        <w:rPr>
          <w:rFonts w:ascii="Times New Roman" w:hAnsi="Times New Roman" w:cs="Times New Roman"/>
          <w:bCs/>
          <w:sz w:val="24"/>
          <w:lang w:val="en-GB"/>
          <w14:ligatures w14:val="standard"/>
        </w:rPr>
      </w:pPr>
      <w:hyperlink r:id="rId9" w:history="1">
        <w:r w:rsidR="000F5A74" w:rsidRPr="00F06293">
          <w:rPr>
            <w:rStyle w:val="Hyperlink"/>
            <w:rFonts w:ascii="Times New Roman" w:hAnsi="Times New Roman" w:cs="Times New Roman"/>
            <w:bCs/>
            <w:sz w:val="24"/>
            <w:lang w:val="en-GB"/>
            <w14:ligatures w14:val="standard"/>
          </w:rPr>
          <w:t>https://gitlab.scss.tcd.ie/ML1819-team-02/ML1819--task-101--team-02</w:t>
        </w:r>
      </w:hyperlink>
    </w:p>
    <w:p w14:paraId="19E8A706" w14:textId="40179788" w:rsidR="000F5A74" w:rsidRPr="00F06293" w:rsidRDefault="000F5A74" w:rsidP="00CB7010">
      <w:pPr>
        <w:spacing w:line="240" w:lineRule="auto"/>
        <w:rPr>
          <w:rFonts w:ascii="Times New Roman" w:hAnsi="Times New Roman" w:cs="Times New Roman"/>
          <w:bCs/>
          <w:sz w:val="24"/>
          <w:lang w:val="en-GB"/>
          <w14:ligatures w14:val="standard"/>
        </w:rPr>
      </w:pPr>
    </w:p>
    <w:p w14:paraId="641D1F3C" w14:textId="379D32D0" w:rsidR="000F5A74" w:rsidRDefault="00ED2658" w:rsidP="00CB7010">
      <w:pPr>
        <w:spacing w:line="240" w:lineRule="auto"/>
        <w:rPr>
          <w:rStyle w:val="Hyperlink"/>
          <w:rFonts w:ascii="Times New Roman" w:hAnsi="Times New Roman" w:cs="Times New Roman"/>
          <w:bCs/>
          <w:sz w:val="24"/>
          <w:lang w:val="en-GB"/>
          <w14:ligatures w14:val="standard"/>
        </w:rPr>
      </w:pPr>
      <w:hyperlink r:id="rId10" w:history="1">
        <w:r w:rsidR="000F5A74" w:rsidRPr="00F06293">
          <w:rPr>
            <w:rStyle w:val="Hyperlink"/>
            <w:rFonts w:ascii="Times New Roman" w:hAnsi="Times New Roman" w:cs="Times New Roman"/>
            <w:bCs/>
            <w:sz w:val="24"/>
            <w:lang w:val="en-GB"/>
            <w14:ligatures w14:val="standard"/>
          </w:rPr>
          <w:t>https://gitlab.scss.tcd.ie/ML1819-team-02/ML1819--task-101--team-02/graphs/master</w:t>
        </w:r>
      </w:hyperlink>
    </w:p>
    <w:p w14:paraId="24B31867" w14:textId="05BBDBCC" w:rsidR="006F05D0" w:rsidRDefault="006F05D0" w:rsidP="00CB7010">
      <w:pPr>
        <w:spacing w:line="240" w:lineRule="auto"/>
        <w:rPr>
          <w:rFonts w:ascii="Times New Roman" w:hAnsi="Times New Roman" w:cs="Times New Roman"/>
          <w:bCs/>
          <w:sz w:val="24"/>
          <w:lang w:val="en-GB"/>
          <w14:ligatures w14:val="standard"/>
        </w:rPr>
      </w:pPr>
    </w:p>
    <w:p w14:paraId="12EBD350" w14:textId="6F27A815" w:rsidR="006F05D0" w:rsidRPr="00F06293" w:rsidRDefault="006F05D0" w:rsidP="00CB7010">
      <w:pPr>
        <w:spacing w:line="240" w:lineRule="auto"/>
        <w:rPr>
          <w:rFonts w:ascii="Times New Roman" w:hAnsi="Times New Roman" w:cs="Times New Roman"/>
          <w:bCs/>
          <w:sz w:val="24"/>
          <w:lang w:val="en-GB"/>
          <w14:ligatures w14:val="standard"/>
        </w:rPr>
      </w:pPr>
      <w:r>
        <w:rPr>
          <w:noProof/>
        </w:rPr>
        <w:drawing>
          <wp:inline distT="0" distB="0" distL="0" distR="0" wp14:anchorId="5F681FAB" wp14:editId="0BAD5C8F">
            <wp:extent cx="3746369" cy="326636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tretch>
                      <a:fillRect/>
                    </a:stretch>
                  </pic:blipFill>
                  <pic:spPr bwMode="auto">
                    <a:xfrm>
                      <a:off x="0" y="0"/>
                      <a:ext cx="3746369" cy="3266366"/>
                    </a:xfrm>
                    <a:prstGeom prst="rect">
                      <a:avLst/>
                    </a:prstGeom>
                    <a:noFill/>
                    <a:ln>
                      <a:noFill/>
                    </a:ln>
                  </pic:spPr>
                </pic:pic>
              </a:graphicData>
            </a:graphic>
          </wp:inline>
        </w:drawing>
      </w:r>
    </w:p>
    <w:p w14:paraId="11A391C1" w14:textId="4BEA66A4" w:rsidR="000F5A74" w:rsidRPr="00F06293" w:rsidRDefault="000F5A74">
      <w:pPr>
        <w:spacing w:line="240" w:lineRule="auto"/>
        <w:jc w:val="left"/>
        <w:rPr>
          <w:rFonts w:ascii="Times New Roman" w:hAnsi="Times New Roman" w:cs="Times New Roman"/>
          <w:bCs/>
          <w:lang w:val="en-GB"/>
          <w14:ligatures w14:val="standard"/>
        </w:rPr>
      </w:pPr>
    </w:p>
    <w:p w14:paraId="0243066A" w14:textId="1FF34743" w:rsidR="0007392C" w:rsidRPr="00F06293" w:rsidRDefault="007005D9" w:rsidP="007A502C">
      <w:pPr>
        <w:pStyle w:val="Titledocument"/>
        <w:rPr>
          <w:lang w:val="en-GB"/>
          <w14:ligatures w14:val="standard"/>
        </w:rPr>
      </w:pPr>
      <w:r w:rsidRPr="00F06293">
        <w:rPr>
          <w:bCs/>
          <w:lang w:val="en-GB"/>
          <w14:ligatures w14:val="standard"/>
        </w:rPr>
        <w:lastRenderedPageBreak/>
        <w:t xml:space="preserve">Survey of </w:t>
      </w:r>
      <w:r w:rsidR="00E6376F" w:rsidRPr="00F06293">
        <w:rPr>
          <w:bCs/>
          <w:lang w:val="en-GB"/>
          <w14:ligatures w14:val="standard"/>
        </w:rPr>
        <w:t xml:space="preserve">popular </w:t>
      </w:r>
      <w:r w:rsidRPr="00F06293">
        <w:rPr>
          <w:bCs/>
          <w:lang w:val="en-GB"/>
          <w14:ligatures w14:val="standard"/>
        </w:rPr>
        <w:t>Machine Learning Libraries</w:t>
      </w:r>
    </w:p>
    <w:p w14:paraId="6059B5E5" w14:textId="28EFEEE7" w:rsidR="0007392C" w:rsidRPr="00F06293" w:rsidRDefault="007005D9" w:rsidP="007A502C">
      <w:pPr>
        <w:pStyle w:val="Subtitle"/>
        <w:rPr>
          <w:lang w:val="en-GB"/>
          <w14:ligatures w14:val="standard"/>
        </w:rPr>
      </w:pPr>
      <w:r w:rsidRPr="00F06293">
        <w:rPr>
          <w:bCs/>
          <w:lang w:val="en-GB"/>
          <w14:ligatures w14:val="standard"/>
        </w:rPr>
        <w:t xml:space="preserve">A comparative analysis of </w:t>
      </w:r>
      <w:r w:rsidR="00E6376F" w:rsidRPr="00F06293">
        <w:rPr>
          <w:bCs/>
          <w:lang w:val="en-GB"/>
          <w14:ligatures w14:val="standard"/>
        </w:rPr>
        <w:t>Tensorflow, Sklearn and Weka by implementation of standard algorithms</w:t>
      </w:r>
    </w:p>
    <w:p w14:paraId="6CA40488" w14:textId="77777777" w:rsidR="00586A35" w:rsidRPr="00F06293" w:rsidRDefault="00586A35" w:rsidP="00F3231F">
      <w:pPr>
        <w:pStyle w:val="Authors"/>
        <w:rPr>
          <w:rStyle w:val="FirstName"/>
          <w:lang w:val="en-GB"/>
          <w14:ligatures w14:val="standard"/>
        </w:rPr>
        <w:sectPr w:rsidR="00586A35" w:rsidRPr="00F06293" w:rsidSect="00FC6CE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6B4ECD4A" w14:textId="68FC5228" w:rsidR="00586A35" w:rsidRPr="00F06293" w:rsidRDefault="00926B6F" w:rsidP="00586A35">
      <w:pPr>
        <w:pStyle w:val="Authors"/>
        <w:jc w:val="center"/>
        <w:rPr>
          <w:lang w:val="en-GB"/>
          <w14:ligatures w14:val="standard"/>
        </w:rPr>
      </w:pPr>
      <w:r w:rsidRPr="00F06293">
        <w:rPr>
          <w:rStyle w:val="FirstName"/>
          <w:lang w:val="en-GB"/>
          <w14:ligatures w14:val="standard"/>
        </w:rPr>
        <w:t>Rajesh Burla</w:t>
      </w:r>
      <w:r w:rsidR="00586A35" w:rsidRPr="00F06293">
        <w:rPr>
          <w:lang w:val="en-GB"/>
          <w14:ligatures w14:val="standard"/>
        </w:rPr>
        <w:br/>
      </w:r>
      <w:r w:rsidR="00F1731D" w:rsidRPr="00F06293">
        <w:rPr>
          <w:rStyle w:val="OrgDiv"/>
          <w:color w:val="auto"/>
          <w:sz w:val="20"/>
          <w:lang w:val="en-GB"/>
          <w14:ligatures w14:val="standard"/>
        </w:rPr>
        <w:t>MSc</w:t>
      </w:r>
      <w:r w:rsidR="00586A35" w:rsidRPr="00F06293">
        <w:rPr>
          <w:rStyle w:val="OrgDiv"/>
          <w:color w:val="auto"/>
          <w:sz w:val="20"/>
          <w:lang w:val="en-GB"/>
          <w14:ligatures w14:val="standard"/>
        </w:rPr>
        <w:t xml:space="preserve">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r>
      <w:hyperlink r:id="rId16" w:history="1">
        <w:r w:rsidR="007215AE" w:rsidRPr="00F06293">
          <w:rPr>
            <w:rStyle w:val="Hyperlink"/>
            <w:sz w:val="20"/>
            <w:lang w:val="en-GB"/>
            <w14:ligatures w14:val="standard"/>
          </w:rPr>
          <w:t>burlar@tcd.ie</w:t>
        </w:r>
      </w:hyperlink>
      <w:r w:rsidR="007215AE" w:rsidRPr="00F06293">
        <w:rPr>
          <w:rStyle w:val="Email"/>
          <w:color w:val="auto"/>
          <w:sz w:val="20"/>
          <w:lang w:val="en-GB"/>
          <w14:ligatures w14:val="standard"/>
        </w:rPr>
        <w:t xml:space="preserve"> </w:t>
      </w:r>
    </w:p>
    <w:p w14:paraId="492681B3" w14:textId="5A5082AC" w:rsidR="00586A35" w:rsidRPr="00F06293" w:rsidRDefault="00926B6F" w:rsidP="00586A35">
      <w:pPr>
        <w:pStyle w:val="Authors"/>
        <w:jc w:val="center"/>
        <w:rPr>
          <w:lang w:val="en-GB"/>
          <w14:ligatures w14:val="standard"/>
        </w:rPr>
      </w:pPr>
      <w:r w:rsidRPr="00F06293">
        <w:rPr>
          <w:rStyle w:val="FirstName"/>
          <w:lang w:val="en-GB"/>
          <w14:ligatures w14:val="standard"/>
        </w:rPr>
        <w:t>Akashdeep Singh Lamba</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t xml:space="preserve"> </w:t>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7" w:history="1">
        <w:r w:rsidR="007215AE" w:rsidRPr="00F06293">
          <w:rPr>
            <w:rStyle w:val="Hyperlink"/>
            <w:sz w:val="20"/>
            <w:lang w:val="en-GB"/>
          </w:rPr>
          <w:t>lambaa@tcd.ie</w:t>
        </w:r>
      </w:hyperlink>
      <w:r w:rsidR="007215AE" w:rsidRPr="00F06293">
        <w:rPr>
          <w:rStyle w:val="Email"/>
          <w:color w:val="auto"/>
          <w:sz w:val="20"/>
          <w:lang w:val="en-GB"/>
        </w:rPr>
        <w:t xml:space="preserve"> </w:t>
      </w:r>
    </w:p>
    <w:p w14:paraId="654A8691" w14:textId="0D619930" w:rsidR="00F3231F" w:rsidRPr="00F06293" w:rsidRDefault="00926B6F" w:rsidP="00586A35">
      <w:pPr>
        <w:pStyle w:val="Authors"/>
        <w:jc w:val="center"/>
        <w:rPr>
          <w:lang w:val="en-GB"/>
          <w14:ligatures w14:val="standard"/>
        </w:rPr>
      </w:pPr>
      <w:bookmarkStart w:id="1" w:name="_Hlk528271602"/>
      <w:r w:rsidRPr="00F06293">
        <w:rPr>
          <w:rStyle w:val="FirstName"/>
          <w:lang w:val="en-GB"/>
          <w14:ligatures w14:val="standard"/>
        </w:rPr>
        <w:t>Shanmukha Sai Ram Pavan</w:t>
      </w:r>
      <w:bookmarkEnd w:id="1"/>
      <w:r w:rsidRPr="00F06293">
        <w:rPr>
          <w:rStyle w:val="FirstName"/>
          <w:lang w:val="en-GB"/>
          <w14:ligatures w14:val="standard"/>
        </w:rPr>
        <w:t xml:space="preserve"> </w:t>
      </w:r>
      <w:r w:rsidR="00586A35" w:rsidRPr="00F06293">
        <w:rPr>
          <w:lang w:val="en-GB"/>
          <w14:ligatures w14:val="standard"/>
        </w:rPr>
        <w:br/>
      </w:r>
      <w:r w:rsidR="00F1731D" w:rsidRPr="00F06293">
        <w:rPr>
          <w:rStyle w:val="OrgDiv"/>
          <w:color w:val="auto"/>
          <w:sz w:val="20"/>
          <w:lang w:val="en-GB"/>
          <w14:ligatures w14:val="standard"/>
        </w:rPr>
        <w:t xml:space="preserve">MSc </w:t>
      </w:r>
      <w:r w:rsidRPr="00F06293">
        <w:rPr>
          <w:rStyle w:val="OrgDiv"/>
          <w:color w:val="auto"/>
          <w:sz w:val="20"/>
          <w:lang w:val="en-GB"/>
          <w14:ligatures w14:val="standard"/>
        </w:rPr>
        <w:t>Computer Science</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w:t>
      </w:r>
      <w:r w:rsidR="00F1731D" w:rsidRPr="00F06293">
        <w:rPr>
          <w:rStyle w:val="OrgDiv"/>
          <w:color w:val="auto"/>
          <w:sz w:val="20"/>
          <w:lang w:val="en-GB"/>
          <w14:ligatures w14:val="standard"/>
        </w:rPr>
        <w:t xml:space="preserve"> </w:t>
      </w:r>
      <w:r w:rsidRPr="00F06293">
        <w:rPr>
          <w:rStyle w:val="OrgDiv"/>
          <w:color w:val="auto"/>
          <w:sz w:val="20"/>
          <w:lang w:val="en-GB"/>
          <w14:ligatures w14:val="standard"/>
        </w:rPr>
        <w:t>Intelligent Systems</w:t>
      </w:r>
      <w:r w:rsidR="00F1731D" w:rsidRPr="00F06293">
        <w:rPr>
          <w:rStyle w:val="OrgDiv"/>
          <w:color w:val="auto"/>
          <w:sz w:val="20"/>
          <w:lang w:val="en-GB"/>
          <w14:ligatures w14:val="standard"/>
        </w:rPr>
        <w:t xml:space="preserve"> (2018-19)</w:t>
      </w:r>
      <w:r w:rsidR="00586A35" w:rsidRPr="00F06293">
        <w:rPr>
          <w:rStyle w:val="OrgName"/>
          <w:color w:val="auto"/>
          <w:sz w:val="20"/>
          <w:lang w:val="en-GB"/>
          <w14:ligatures w14:val="standard"/>
        </w:rPr>
        <w:br/>
      </w:r>
      <w:r w:rsidRPr="00F06293">
        <w:rPr>
          <w:rStyle w:val="OrgName"/>
          <w:color w:val="auto"/>
          <w:sz w:val="20"/>
          <w:lang w:val="en-GB"/>
          <w14:ligatures w14:val="standard"/>
        </w:rPr>
        <w:t>Trinity College Dublin</w:t>
      </w:r>
      <w:r w:rsidR="00586A35" w:rsidRPr="00F06293">
        <w:rPr>
          <w:rStyle w:val="OrgName"/>
          <w:color w:val="auto"/>
          <w:sz w:val="20"/>
          <w:lang w:val="en-GB"/>
          <w14:ligatures w14:val="standard"/>
        </w:rPr>
        <w:br/>
        <w:t xml:space="preserve"> </w:t>
      </w:r>
      <w:r w:rsidRPr="00F06293">
        <w:rPr>
          <w:rStyle w:val="City"/>
          <w:sz w:val="20"/>
          <w:lang w:val="en-GB"/>
          <w14:ligatures w14:val="standard"/>
        </w:rPr>
        <w:t>Dublin, Ireland</w:t>
      </w:r>
      <w:r w:rsidR="00586A35" w:rsidRPr="00F06293">
        <w:rPr>
          <w:sz w:val="20"/>
          <w:lang w:val="en-GB"/>
          <w14:ligatures w14:val="standard"/>
        </w:rPr>
        <w:br/>
        <w:t xml:space="preserve"> </w:t>
      </w:r>
      <w:hyperlink r:id="rId18" w:history="1">
        <w:r w:rsidR="007215AE" w:rsidRPr="00F06293">
          <w:rPr>
            <w:rStyle w:val="Hyperlink"/>
            <w:sz w:val="20"/>
            <w:lang w:val="en-GB"/>
            <w14:ligatures w14:val="standard"/>
          </w:rPr>
          <w:t>parvarths@tcd.ie</w:t>
        </w:r>
      </w:hyperlink>
      <w:r w:rsidR="007215AE" w:rsidRPr="00F06293">
        <w:rPr>
          <w:rStyle w:val="Email"/>
          <w:color w:val="auto"/>
          <w:sz w:val="20"/>
          <w:lang w:val="en-GB"/>
          <w14:ligatures w14:val="standard"/>
        </w:rPr>
        <w:t xml:space="preserve"> </w:t>
      </w:r>
    </w:p>
    <w:p w14:paraId="77196102" w14:textId="77777777" w:rsidR="00586A35" w:rsidRPr="00F06293" w:rsidRDefault="00586A35" w:rsidP="00694749">
      <w:pPr>
        <w:pStyle w:val="TitleNote"/>
        <w:rPr>
          <w:rFonts w:ascii="Cambria Math" w:hAnsi="Cambria Math" w:cs="Cambria Math"/>
          <w:bCs/>
          <w:color w:val="auto"/>
          <w:vertAlign w:val="superscript"/>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5339418" w14:textId="77777777" w:rsidR="00586A35" w:rsidRPr="00F06293" w:rsidRDefault="00586A35" w:rsidP="00694749">
      <w:pPr>
        <w:pStyle w:val="AbsHead"/>
        <w:rPr>
          <w:lang w:val="en-GB"/>
          <w14:ligatures w14:val="standard"/>
        </w:rPr>
        <w:sectPr w:rsidR="00586A35" w:rsidRPr="00F0629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6C50A94" w14:textId="77777777" w:rsidR="0007392C" w:rsidRPr="00F06293" w:rsidRDefault="007A502C" w:rsidP="00694749">
      <w:pPr>
        <w:pStyle w:val="AbsHead"/>
        <w:rPr>
          <w:lang w:val="en-GB"/>
          <w14:ligatures w14:val="standard"/>
        </w:rPr>
      </w:pPr>
      <w:r w:rsidRPr="00F06293">
        <w:rPr>
          <w:lang w:val="en-GB"/>
          <w14:ligatures w14:val="standard"/>
        </w:rPr>
        <w:t>ABSTRACT</w:t>
      </w:r>
    </w:p>
    <w:p w14:paraId="00F4F804" w14:textId="3FDEAFC0" w:rsidR="00586A35" w:rsidRPr="00F06293" w:rsidRDefault="00F17DB8" w:rsidP="00F17DB8">
      <w:pPr>
        <w:pStyle w:val="Abstract"/>
        <w:rPr>
          <w:lang w:val="en-GB" w:eastAsia="ja-JP"/>
          <w14:ligatures w14:val="standard"/>
        </w:rPr>
      </w:pPr>
      <w:r w:rsidRPr="00F06293">
        <w:rPr>
          <w:rFonts w:eastAsia="Verdana"/>
          <w:lang w:val="en-GB"/>
          <w14:ligatures w14:val="standard"/>
        </w:rPr>
        <w:t>This paper briefly compares 3 of the popular machine learning libraries by analysing implementation of linear regression, support vector machine classification and k-nearest neighbour algorithms.</w:t>
      </w:r>
    </w:p>
    <w:p w14:paraId="50DB5A70" w14:textId="1FFD91DC" w:rsidR="0007392C" w:rsidRPr="00F06293" w:rsidRDefault="00675128" w:rsidP="00DC478B">
      <w:pPr>
        <w:pStyle w:val="AckHead"/>
        <w:rPr>
          <w:lang w:val="en-GB"/>
        </w:rPr>
      </w:pPr>
      <w:r w:rsidRPr="00F06293">
        <w:rPr>
          <w:rStyle w:val="Label"/>
          <w:lang w:val="en-GB"/>
          <w14:ligatures w14:val="standard"/>
        </w:rPr>
        <w:t>1</w:t>
      </w:r>
      <w:r w:rsidR="00586A35" w:rsidRPr="00F06293">
        <w:rPr>
          <w:lang w:val="en-GB"/>
        </w:rPr>
        <w:t> </w:t>
      </w:r>
      <w:r w:rsidR="00F17DB8" w:rsidRPr="00F06293">
        <w:rPr>
          <w:lang w:val="en-GB"/>
        </w:rPr>
        <w:t>INTRODUCTION</w:t>
      </w:r>
    </w:p>
    <w:p w14:paraId="1E5B2C65" w14:textId="7B7DD75C" w:rsidR="00774071" w:rsidRPr="00F06293" w:rsidRDefault="00F17DB8" w:rsidP="00BD1F21">
      <w:pPr>
        <w:pStyle w:val="AckPara"/>
        <w:rPr>
          <w:lang w:eastAsia="ja-JP"/>
          <w14:ligatures w14:val="standard"/>
        </w:rPr>
      </w:pPr>
      <w:r w:rsidRPr="00F06293">
        <w:rPr>
          <w:lang w:eastAsia="it-IT"/>
        </w:rPr>
        <w:t xml:space="preserve">Due to </w:t>
      </w:r>
      <w:r w:rsidR="00774071">
        <w:rPr>
          <w:lang w:eastAsia="it-IT"/>
        </w:rPr>
        <w:t xml:space="preserve">the </w:t>
      </w:r>
      <w:r w:rsidRPr="00F06293">
        <w:rPr>
          <w:lang w:eastAsia="it-IT"/>
        </w:rPr>
        <w:t>growing interest in machine learning, several open-source libraries have become popular for different reasons</w:t>
      </w:r>
      <w:r w:rsidR="006D536B">
        <w:rPr>
          <w:lang w:eastAsia="it-IT"/>
        </w:rPr>
        <w:t xml:space="preserve">, each preferred </w:t>
      </w:r>
      <w:r w:rsidRPr="00F06293">
        <w:rPr>
          <w:lang w:eastAsia="it-IT"/>
        </w:rPr>
        <w:t>over the other for either ease</w:t>
      </w:r>
      <w:r w:rsidR="006D536B">
        <w:rPr>
          <w:lang w:eastAsia="it-IT"/>
        </w:rPr>
        <w:t>-</w:t>
      </w:r>
      <w:r w:rsidRPr="00F06293">
        <w:rPr>
          <w:lang w:eastAsia="it-IT"/>
        </w:rPr>
        <w:t>of</w:t>
      </w:r>
      <w:r w:rsidR="006D536B">
        <w:rPr>
          <w:lang w:eastAsia="it-IT"/>
        </w:rPr>
        <w:t>-</w:t>
      </w:r>
      <w:r w:rsidRPr="00F06293">
        <w:rPr>
          <w:lang w:eastAsia="it-IT"/>
        </w:rPr>
        <w:t>use</w:t>
      </w:r>
      <w:r w:rsidR="006D536B">
        <w:rPr>
          <w:lang w:eastAsia="it-IT"/>
        </w:rPr>
        <w:t xml:space="preserve">, </w:t>
      </w:r>
      <w:r w:rsidRPr="00F06293">
        <w:rPr>
          <w:lang w:eastAsia="it-IT"/>
        </w:rPr>
        <w:t>speed, accuracy or other features like GPU support. It is worth asking whether all libraries perform similarly under approximately same conditions or not</w:t>
      </w:r>
      <w:r w:rsidR="006D536B">
        <w:rPr>
          <w:lang w:eastAsia="it-IT"/>
        </w:rPr>
        <w:t>,</w:t>
      </w:r>
      <w:r w:rsidRPr="00F06293">
        <w:rPr>
          <w:lang w:eastAsia="it-IT"/>
        </w:rPr>
        <w:t xml:space="preserve"> and this paper</w:t>
      </w:r>
      <w:r w:rsidR="00774071">
        <w:rPr>
          <w:lang w:eastAsia="it-IT"/>
        </w:rPr>
        <w:t xml:space="preserve"> attempts to</w:t>
      </w:r>
      <w:r w:rsidRPr="00F06293">
        <w:rPr>
          <w:lang w:eastAsia="it-IT"/>
        </w:rPr>
        <w:t xml:space="preserve"> address this question.</w:t>
      </w:r>
    </w:p>
    <w:p w14:paraId="2819718D" w14:textId="72531E8B" w:rsidR="00A07458" w:rsidRPr="00F06293" w:rsidRDefault="00774071" w:rsidP="00DC478B">
      <w:pPr>
        <w:pStyle w:val="AckHead"/>
        <w:rPr>
          <w:lang w:val="en-GB"/>
        </w:rPr>
      </w:pPr>
      <w:r>
        <w:rPr>
          <w:rStyle w:val="Label"/>
          <w:lang w:val="en-GB"/>
          <w14:ligatures w14:val="standard"/>
        </w:rPr>
        <w:t>2</w:t>
      </w:r>
      <w:r w:rsidRPr="00F06293">
        <w:rPr>
          <w:lang w:val="en-GB"/>
        </w:rPr>
        <w:t> </w:t>
      </w:r>
      <w:r w:rsidR="00A07458" w:rsidRPr="00F06293">
        <w:rPr>
          <w:lang w:val="en-GB"/>
        </w:rPr>
        <w:t>RELATED WORK</w:t>
      </w:r>
    </w:p>
    <w:p w14:paraId="031389C6" w14:textId="5EB2FD08" w:rsidR="00DC478B" w:rsidRPr="00F06293" w:rsidRDefault="00DC478B" w:rsidP="00BD1F21">
      <w:pPr>
        <w:pStyle w:val="AckPara"/>
      </w:pPr>
      <w:r w:rsidRPr="00F06293">
        <w:t>Analysing the experiments of B</w:t>
      </w:r>
      <w:r w:rsidR="00774CDA" w:rsidRPr="00F06293">
        <w:t>huvan M Shashidhara et al. in [1</w:t>
      </w:r>
      <w:r w:rsidRPr="00F06293">
        <w:t>] the results shows that Scikit-Learn is best fit for data in comparison with Weka and Apache Spark frameworks.</w:t>
      </w:r>
    </w:p>
    <w:p w14:paraId="6B691C30" w14:textId="6DEE9E85" w:rsidR="00774071" w:rsidRPr="00F06293" w:rsidRDefault="00DC478B" w:rsidP="00BD1F21">
      <w:pPr>
        <w:pStyle w:val="AckPara"/>
        <w:rPr>
          <w:lang w:eastAsia="ja-JP"/>
          <w14:ligatures w14:val="standard"/>
        </w:rPr>
      </w:pPr>
      <w:r w:rsidRPr="00F06293">
        <w:t>Scrutinizing the res</w:t>
      </w:r>
      <w:r w:rsidR="00774CDA" w:rsidRPr="00F06293">
        <w:t>ults of the Google Brain team [2</w:t>
      </w:r>
      <w:r w:rsidRPr="00F06293">
        <w:t>]</w:t>
      </w:r>
      <w:r w:rsidR="00C278E3" w:rsidRPr="00F06293">
        <w:t xml:space="preserve"> reveals that</w:t>
      </w:r>
      <w:r w:rsidRPr="00F06293">
        <w:t xml:space="preserve"> </w:t>
      </w:r>
      <w:r w:rsidR="00F06293" w:rsidRPr="00F06293">
        <w:t>TensorFlow</w:t>
      </w:r>
      <w:r w:rsidRPr="00F06293">
        <w:t xml:space="preserve"> is a flexible dataflow representation that enables power users to achieve excellent performance and scalability.</w:t>
      </w:r>
    </w:p>
    <w:p w14:paraId="3044A270" w14:textId="4EE24650" w:rsidR="00A07458" w:rsidRPr="00F06293" w:rsidRDefault="00A07458" w:rsidP="00DC478B">
      <w:pPr>
        <w:pStyle w:val="AckHead"/>
        <w:rPr>
          <w:lang w:val="en-GB"/>
        </w:rPr>
      </w:pPr>
      <w:r w:rsidRPr="00F06293">
        <w:rPr>
          <w:rStyle w:val="Label"/>
          <w:lang w:val="en-GB"/>
          <w14:ligatures w14:val="standard"/>
        </w:rPr>
        <w:t>3</w:t>
      </w:r>
      <w:r w:rsidRPr="00F06293">
        <w:rPr>
          <w:lang w:val="en-GB"/>
        </w:rPr>
        <w:t> </w:t>
      </w:r>
      <w:r w:rsidRPr="00F06293">
        <w:rPr>
          <w:lang w:val="en-GB"/>
        </w:rPr>
        <w:t>METHODOLOGY</w:t>
      </w:r>
    </w:p>
    <w:p w14:paraId="38EE7F61" w14:textId="104FCBB8" w:rsidR="00271EF9" w:rsidRPr="00BD1F21" w:rsidRDefault="00CA220B" w:rsidP="00BD1F21">
      <w:pPr>
        <w:pStyle w:val="AckPara"/>
      </w:pPr>
      <w:r w:rsidRPr="00BD1F21">
        <w:t>In this experiment</w:t>
      </w:r>
      <w:r w:rsidR="00C278E3" w:rsidRPr="00BD1F21">
        <w:t>,</w:t>
      </w:r>
      <w:r w:rsidRPr="00BD1F21">
        <w:t xml:space="preserve"> </w:t>
      </w:r>
      <w:r w:rsidR="00C278E3" w:rsidRPr="00BD1F21">
        <w:t>t</w:t>
      </w:r>
      <w:r w:rsidRPr="00BD1F21">
        <w:t>hree different Machine learning algorithms and frameworks</w:t>
      </w:r>
      <w:r w:rsidR="00C278E3" w:rsidRPr="00BD1F21">
        <w:t xml:space="preserve"> were chosen</w:t>
      </w:r>
      <w:r w:rsidRPr="00BD1F21">
        <w:t>.</w:t>
      </w:r>
    </w:p>
    <w:p w14:paraId="2DDD86D4" w14:textId="574FDEA7" w:rsidR="00774071" w:rsidRPr="00F06293" w:rsidRDefault="00774071" w:rsidP="00774071">
      <w:pPr>
        <w:pStyle w:val="AckHead"/>
        <w:rPr>
          <w:rFonts w:cstheme="minorBidi"/>
          <w:b w:val="0"/>
          <w:sz w:val="18"/>
          <w:lang w:val="en-GB" w:eastAsia="it-IT"/>
          <w14:ligatures w14:val="standard"/>
        </w:rPr>
      </w:pPr>
      <w:r w:rsidRPr="00F06293">
        <w:rPr>
          <w:rStyle w:val="Label"/>
          <w:lang w:val="en-GB"/>
          <w14:ligatures w14:val="standard"/>
        </w:rPr>
        <w:t>3.1</w:t>
      </w:r>
      <w:r w:rsidRPr="00F06293">
        <w:rPr>
          <w:lang w:val="en-GB"/>
          <w14:ligatures w14:val="standard"/>
        </w:rPr>
        <w:t> </w:t>
      </w:r>
      <w:r w:rsidRPr="00F06293">
        <w:rPr>
          <w:lang w:val="en-GB"/>
        </w:rPr>
        <w:t>Data</w:t>
      </w:r>
      <w:r>
        <w:rPr>
          <w:lang w:val="en-GB"/>
        </w:rPr>
        <w:t>set</w:t>
      </w:r>
    </w:p>
    <w:p w14:paraId="11357B7F" w14:textId="22E77D09" w:rsidR="00C278E3" w:rsidRPr="00F06293" w:rsidRDefault="00C278E3" w:rsidP="006D536B">
      <w:pPr>
        <w:pStyle w:val="AckPara"/>
      </w:pPr>
      <w:r w:rsidRPr="00F06293">
        <w:t>The d</w:t>
      </w:r>
      <w:r w:rsidR="00210927" w:rsidRPr="00F06293">
        <w:t>ataset</w:t>
      </w:r>
      <w:r w:rsidRPr="00F06293">
        <w:t xml:space="preserve"> used was</w:t>
      </w:r>
      <w:r w:rsidR="00210927" w:rsidRPr="00F06293">
        <w:t xml:space="preserve"> Google Play Store Apps</w:t>
      </w:r>
      <w:r w:rsidR="006D536B">
        <w:t>:</w:t>
      </w:r>
      <w:r w:rsidRPr="00F06293">
        <w:t xml:space="preserve"> </w:t>
      </w:r>
      <w:r w:rsidR="006D536B">
        <w:t>w</w:t>
      </w:r>
      <w:r w:rsidR="00210927" w:rsidRPr="00F06293">
        <w:t>eb scraped data of 10k Play Store apps for analysing the Android market. This dataset contains all the details of the applications on Google Play. There are 13 features that describe an individual app.</w:t>
      </w:r>
      <w:r w:rsidR="006D536B" w:rsidRPr="006D536B">
        <w:t xml:space="preserve"> </w:t>
      </w:r>
      <w:r w:rsidR="006D536B" w:rsidRPr="00F06293">
        <w:t>[3]</w:t>
      </w:r>
    </w:p>
    <w:p w14:paraId="611CC22B" w14:textId="41784FF6" w:rsidR="00CA220B" w:rsidRPr="00F06293" w:rsidRDefault="00C278E3" w:rsidP="00C278E3">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2</w:t>
      </w:r>
      <w:r w:rsidRPr="00F06293">
        <w:rPr>
          <w:lang w:val="en-GB"/>
          <w14:ligatures w14:val="standard"/>
        </w:rPr>
        <w:t> </w:t>
      </w:r>
      <w:r w:rsidRPr="00F06293">
        <w:rPr>
          <w:lang w:val="en-GB"/>
        </w:rPr>
        <w:t>Data Pre-processing</w:t>
      </w:r>
    </w:p>
    <w:p w14:paraId="56C9FE70" w14:textId="77777777" w:rsidR="00E84DCC" w:rsidRDefault="00C278E3" w:rsidP="006D536B">
      <w:pPr>
        <w:pStyle w:val="AckPara"/>
      </w:pPr>
      <w:r w:rsidRPr="00F06293">
        <w:t>The dataset in the original form obtained from Kaggle wasn’t fit for direct use. In order to make it suitable for the experiment, sparse columns were eliminated</w:t>
      </w:r>
      <w:r w:rsidR="00A87441">
        <w:t>.</w:t>
      </w:r>
      <w:r w:rsidRPr="00F06293">
        <w:t xml:space="preserve"> </w:t>
      </w:r>
      <w:r w:rsidR="00A87441">
        <w:t xml:space="preserve">Further, </w:t>
      </w:r>
      <w:r w:rsidRPr="00F06293">
        <w:t xml:space="preserve">string columns </w:t>
      </w:r>
      <w:r w:rsidRPr="00E84DCC">
        <w:rPr>
          <w:i/>
        </w:rPr>
        <w:t>Category</w:t>
      </w:r>
      <w:r w:rsidRPr="00F06293">
        <w:t xml:space="preserve"> and </w:t>
      </w:r>
      <w:r w:rsidRPr="00E84DCC">
        <w:rPr>
          <w:i/>
        </w:rPr>
        <w:t>Genres</w:t>
      </w:r>
      <w:r w:rsidRPr="00F06293">
        <w:t xml:space="preserve"> </w:t>
      </w:r>
      <w:r w:rsidR="00A87441">
        <w:t xml:space="preserve">were </w:t>
      </w:r>
      <w:r w:rsidRPr="00F06293">
        <w:t>encoded as numbers</w:t>
      </w:r>
      <w:r w:rsidR="00A87441">
        <w:t>.</w:t>
      </w:r>
    </w:p>
    <w:p w14:paraId="6079D6A3" w14:textId="77777777" w:rsidR="00E84DCC" w:rsidRDefault="00A87441" w:rsidP="006D536B">
      <w:pPr>
        <w:pStyle w:val="AckPara"/>
      </w:pPr>
      <w:r>
        <w:t>We also added</w:t>
      </w:r>
      <w:r w:rsidR="00C278E3" w:rsidRPr="00F06293">
        <w:t xml:space="preserve"> a new column called </w:t>
      </w:r>
      <w:r w:rsidR="00C278E3" w:rsidRPr="00E84DCC">
        <w:rPr>
          <w:i/>
        </w:rPr>
        <w:t>Rated 4.4 or more</w:t>
      </w:r>
      <w:r w:rsidR="00C278E3" w:rsidRPr="00F06293">
        <w:t xml:space="preserve"> derived from </w:t>
      </w:r>
      <w:r>
        <w:t xml:space="preserve">the column </w:t>
      </w:r>
      <w:r w:rsidR="00C278E3" w:rsidRPr="00E84DCC">
        <w:rPr>
          <w:i/>
        </w:rPr>
        <w:t>Rating</w:t>
      </w:r>
      <w:r w:rsidR="00C278E3" w:rsidRPr="00F06293">
        <w:t xml:space="preserve"> for use with SVM.</w:t>
      </w:r>
      <w:r w:rsidR="00E84DCC">
        <w:t xml:space="preserve"> </w:t>
      </w:r>
      <w:r w:rsidR="00E84DCC" w:rsidRPr="00E84DCC">
        <w:rPr>
          <w:i/>
        </w:rPr>
        <w:t>Rated 4.4 or more</w:t>
      </w:r>
      <w:r w:rsidR="00E84DCC">
        <w:t xml:space="preserve"> was defined as 1 if the </w:t>
      </w:r>
      <w:r w:rsidR="00E84DCC" w:rsidRPr="00E84DCC">
        <w:rPr>
          <w:i/>
        </w:rPr>
        <w:t>Rating</w:t>
      </w:r>
      <w:r w:rsidR="00E84DCC">
        <w:rPr>
          <w:i/>
        </w:rPr>
        <w:t xml:space="preserve"> </w:t>
      </w:r>
      <w:r w:rsidR="00E84DCC">
        <w:t>column is equal to or greater than 4.4, and -1 otherwise. The resultant classes were nearly equally distributed.</w:t>
      </w:r>
    </w:p>
    <w:p w14:paraId="666D5F48" w14:textId="236B2512" w:rsidR="00C278E3" w:rsidRPr="00F06293" w:rsidRDefault="00A87441" w:rsidP="006D536B">
      <w:pPr>
        <w:pStyle w:val="AckPara"/>
      </w:pPr>
      <w:r>
        <w:t>S</w:t>
      </w:r>
      <w:r w:rsidR="00F06293" w:rsidRPr="00F06293">
        <w:t>caling was left to implementation specific code</w:t>
      </w:r>
      <w:r w:rsidR="00A03366">
        <w:t xml:space="preserve"> within the framework</w:t>
      </w:r>
      <w:r w:rsidR="00683EF2">
        <w:t xml:space="preserve"> since different implementations treat data differently.</w:t>
      </w:r>
    </w:p>
    <w:p w14:paraId="6D83FF0B" w14:textId="09F46F76" w:rsidR="00CA220B" w:rsidRPr="00F06293" w:rsidRDefault="00C278E3" w:rsidP="00774CDA">
      <w:pPr>
        <w:pStyle w:val="AckHead"/>
        <w:rPr>
          <w:rFonts w:cstheme="minorBidi"/>
          <w:b w:val="0"/>
          <w:sz w:val="18"/>
          <w:lang w:val="en-GB" w:eastAsia="it-IT"/>
          <w14:ligatures w14:val="standard"/>
        </w:rPr>
      </w:pPr>
      <w:r w:rsidRPr="00F06293">
        <w:rPr>
          <w:rStyle w:val="Label"/>
          <w:lang w:val="en-GB"/>
          <w14:ligatures w14:val="standard"/>
        </w:rPr>
        <w:t>3.</w:t>
      </w:r>
      <w:r w:rsidR="00774071">
        <w:rPr>
          <w:rStyle w:val="Label"/>
          <w:lang w:val="en-GB"/>
          <w14:ligatures w14:val="standard"/>
        </w:rPr>
        <w:t>3</w:t>
      </w:r>
      <w:r w:rsidRPr="00F06293">
        <w:rPr>
          <w:lang w:val="en-GB"/>
          <w14:ligatures w14:val="standard"/>
        </w:rPr>
        <w:t> </w:t>
      </w:r>
      <w:r w:rsidRPr="00F06293">
        <w:rPr>
          <w:lang w:val="en-GB"/>
        </w:rPr>
        <w:t>Deployment on different platforms</w:t>
      </w:r>
    </w:p>
    <w:p w14:paraId="0A0E301E" w14:textId="64FD2D72" w:rsidR="00210927" w:rsidRPr="00F06293" w:rsidRDefault="00774071" w:rsidP="006D536B">
      <w:pPr>
        <w:pStyle w:val="AckPara"/>
      </w:pPr>
      <w:r>
        <w:rPr>
          <w:b/>
        </w:rPr>
        <w:t>i)</w:t>
      </w:r>
      <w:r>
        <w:rPr>
          <w:b/>
        </w:rPr>
        <w:tab/>
      </w:r>
      <w:r w:rsidR="00210927" w:rsidRPr="00F06293">
        <w:rPr>
          <w:b/>
        </w:rPr>
        <w:t>Weka</w:t>
      </w:r>
      <w:r w:rsidR="00210927" w:rsidRPr="00F06293">
        <w:t xml:space="preserve">: </w:t>
      </w:r>
      <w:r w:rsidR="00DB01EA">
        <w:t xml:space="preserve">Weka is a Java based data mining and machine learning suite. </w:t>
      </w:r>
      <w:r w:rsidR="00210927" w:rsidRPr="00F06293">
        <w:t>It contains robust sequential implementations of many machine learning algorithms</w:t>
      </w:r>
      <w:r w:rsidR="006D536B">
        <w:t>, and ships with an easy to use GUI</w:t>
      </w:r>
      <w:r w:rsidR="00210927" w:rsidRPr="00F06293">
        <w:t>.</w:t>
      </w:r>
    </w:p>
    <w:p w14:paraId="64214687" w14:textId="02149A43" w:rsidR="00210927" w:rsidRPr="00F06293" w:rsidRDefault="00774071" w:rsidP="006D536B">
      <w:pPr>
        <w:pStyle w:val="AckPara"/>
      </w:pPr>
      <w:r>
        <w:rPr>
          <w:b/>
        </w:rPr>
        <w:t>ii)</w:t>
      </w:r>
      <w:r>
        <w:rPr>
          <w:b/>
        </w:rPr>
        <w:tab/>
      </w:r>
      <w:r w:rsidR="00210927" w:rsidRPr="00F06293">
        <w:rPr>
          <w:b/>
        </w:rPr>
        <w:t>Scikit-Learn</w:t>
      </w:r>
      <w:r w:rsidR="00210927" w:rsidRPr="00F06293">
        <w:t xml:space="preserve">: </w:t>
      </w:r>
      <w:r w:rsidR="00DB01EA">
        <w:t xml:space="preserve">Also known as sklearn, this is a Python based library that implements a wide range of algorithms. </w:t>
      </w:r>
      <w:r w:rsidR="006D536B">
        <w:t>Due to it’s in-memory processing,</w:t>
      </w:r>
      <w:r w:rsidR="00210927" w:rsidRPr="00F06293">
        <w:t xml:space="preserve"> it is very fast for smaller data which can be easily loaded into memory.</w:t>
      </w:r>
    </w:p>
    <w:p w14:paraId="4EEA1030" w14:textId="1BBAAD7E" w:rsidR="00011668" w:rsidRDefault="00774071" w:rsidP="00F06293">
      <w:r>
        <w:rPr>
          <w:b/>
        </w:rPr>
        <w:t>iii)</w:t>
      </w:r>
      <w:r>
        <w:rPr>
          <w:b/>
        </w:rPr>
        <w:tab/>
      </w:r>
      <w:r w:rsidR="00011668" w:rsidRPr="00F06293">
        <w:rPr>
          <w:b/>
        </w:rPr>
        <w:t>Tensor</w:t>
      </w:r>
      <w:r w:rsidR="00F06293" w:rsidRPr="00F06293">
        <w:rPr>
          <w:b/>
        </w:rPr>
        <w:t>F</w:t>
      </w:r>
      <w:r w:rsidR="00011668" w:rsidRPr="00F06293">
        <w:rPr>
          <w:b/>
        </w:rPr>
        <w:t>low</w:t>
      </w:r>
      <w:r w:rsidR="00011668" w:rsidRPr="00F06293">
        <w:t xml:space="preserve">: </w:t>
      </w:r>
      <w:r w:rsidR="00DB01EA">
        <w:t xml:space="preserve">TensorFlow is a flexible Python framework for building fast and complex machine learning models specifically targeted for deep learning and neural networks. </w:t>
      </w:r>
      <w:r w:rsidR="00011668" w:rsidRPr="00F06293">
        <w:t>TensorFlow receives data in the form of Tensors, which are data in the form of arrays of dimensions and ranks.</w:t>
      </w:r>
      <w:r w:rsidR="006D536B">
        <w:t xml:space="preserve"> It supports distributed execution over GPUs and CPUs.</w:t>
      </w:r>
    </w:p>
    <w:p w14:paraId="639E828E" w14:textId="26D55259" w:rsidR="008E0076" w:rsidRPr="00F06293" w:rsidRDefault="008E0076" w:rsidP="00F06293">
      <w:r>
        <w:t>The selection of these three implementations was done based of popularity as report</w:t>
      </w:r>
      <w:r w:rsidR="00683EF2">
        <w:t>ed</w:t>
      </w:r>
      <w:r>
        <w:t xml:space="preserve"> by [4] and [5].</w:t>
      </w:r>
      <w:r w:rsidR="00683EF2">
        <w:t xml:space="preserve"> Including Weka helped us make sure our study was not limited to Python-based implementations. While this isn’t an exhaustive list of implementations, it’s a good starting point.</w:t>
      </w:r>
    </w:p>
    <w:p w14:paraId="5392BEDE" w14:textId="2A32A20B" w:rsidR="00CA220B" w:rsidRPr="00F06293" w:rsidRDefault="00774071" w:rsidP="00774CDA">
      <w:pPr>
        <w:pStyle w:val="AckHead"/>
        <w:rPr>
          <w:lang w:val="en-GB"/>
        </w:rPr>
      </w:pPr>
      <w:r>
        <w:rPr>
          <w:rStyle w:val="Label"/>
          <w:lang w:val="en-GB"/>
          <w14:ligatures w14:val="standard"/>
        </w:rPr>
        <w:t>3</w:t>
      </w:r>
      <w:r w:rsidR="00C278E3" w:rsidRPr="00F06293">
        <w:rPr>
          <w:rStyle w:val="Label"/>
          <w:lang w:val="en-GB"/>
          <w14:ligatures w14:val="standard"/>
        </w:rPr>
        <w:t>.</w:t>
      </w:r>
      <w:r>
        <w:rPr>
          <w:rStyle w:val="Label"/>
          <w:lang w:val="en-GB"/>
          <w14:ligatures w14:val="standard"/>
        </w:rPr>
        <w:t>4</w:t>
      </w:r>
      <w:r w:rsidR="00C278E3" w:rsidRPr="00F06293">
        <w:rPr>
          <w:lang w:val="en-GB"/>
          <w14:ligatures w14:val="standard"/>
        </w:rPr>
        <w:t> </w:t>
      </w:r>
      <w:r w:rsidR="00C278E3" w:rsidRPr="00F06293">
        <w:rPr>
          <w:lang w:val="en-GB"/>
        </w:rPr>
        <w:t>Machine learning Algorithms</w:t>
      </w:r>
    </w:p>
    <w:p w14:paraId="038B8333" w14:textId="3164AAF4" w:rsidR="00BD1F21" w:rsidRDefault="00774CDA" w:rsidP="00BD1F21">
      <w:pPr>
        <w:pStyle w:val="AckPara"/>
      </w:pPr>
      <w:r w:rsidRPr="00546B9C">
        <w:t xml:space="preserve">Three </w:t>
      </w:r>
      <w:r w:rsidR="004A45D5" w:rsidRPr="00546B9C">
        <w:t>machine learning</w:t>
      </w:r>
      <w:r w:rsidRPr="00546B9C">
        <w:t xml:space="preserve"> algorithms </w:t>
      </w:r>
      <w:r w:rsidR="00774071">
        <w:t>were</w:t>
      </w:r>
      <w:r w:rsidRPr="00546B9C">
        <w:t xml:space="preserve"> chosen</w:t>
      </w:r>
      <w:r w:rsidR="00BD1F21">
        <w:t>:</w:t>
      </w:r>
      <w:r w:rsidRPr="00546B9C">
        <w:t xml:space="preserve"> Linear Regression, </w:t>
      </w:r>
      <w:r w:rsidR="00A965F4" w:rsidRPr="00546B9C">
        <w:t>Support Vector Machines</w:t>
      </w:r>
      <w:r w:rsidR="00BD1F21">
        <w:t xml:space="preserve"> (SVM)</w:t>
      </w:r>
      <w:r w:rsidR="00A965F4" w:rsidRPr="00546B9C">
        <w:t xml:space="preserve"> and </w:t>
      </w:r>
      <w:r w:rsidR="00BD1F21">
        <w:t>k-Nearest Neighbour (k</w:t>
      </w:r>
      <w:r w:rsidR="00A965F4" w:rsidRPr="00546B9C">
        <w:t>NN</w:t>
      </w:r>
      <w:r w:rsidR="00BD1F21">
        <w:t>)</w:t>
      </w:r>
      <w:r w:rsidR="00A965F4" w:rsidRPr="00546B9C">
        <w:t xml:space="preserve"> to</w:t>
      </w:r>
      <w:r w:rsidR="00B653B2" w:rsidRPr="00546B9C">
        <w:t xml:space="preserve"> test</w:t>
      </w:r>
      <w:r w:rsidR="00A965F4" w:rsidRPr="00546B9C">
        <w:t xml:space="preserve"> Root Mean Square Error</w:t>
      </w:r>
      <w:r w:rsidR="00BD1F21">
        <w:t xml:space="preserve"> (RMSE)</w:t>
      </w:r>
      <w:r w:rsidR="00A965F4" w:rsidRPr="00546B9C">
        <w:t xml:space="preserve"> and </w:t>
      </w:r>
      <w:r w:rsidR="00BD1F21">
        <w:t>A</w:t>
      </w:r>
      <w:r w:rsidR="00A965F4" w:rsidRPr="00546B9C">
        <w:t xml:space="preserve">ccuracy with the </w:t>
      </w:r>
      <w:r w:rsidR="00BD1F21">
        <w:t>pre-processed and cleaned</w:t>
      </w:r>
      <w:r w:rsidR="00A965F4" w:rsidRPr="00546B9C">
        <w:t xml:space="preserve"> dataset</w:t>
      </w:r>
      <w:r w:rsidR="00B653B2" w:rsidRPr="00546B9C">
        <w:t xml:space="preserve"> on </w:t>
      </w:r>
      <w:r w:rsidR="00BD1F21">
        <w:t>the selected</w:t>
      </w:r>
      <w:r w:rsidR="00B653B2" w:rsidRPr="00546B9C">
        <w:t xml:space="preserve"> frameworks</w:t>
      </w:r>
      <w:r w:rsidR="00A965F4" w:rsidRPr="00546B9C">
        <w:t>.</w:t>
      </w:r>
    </w:p>
    <w:p w14:paraId="7C31B830" w14:textId="0DBAEE63" w:rsidR="00BD1F21" w:rsidRDefault="00BD1F21" w:rsidP="00BD1F21">
      <w:pPr>
        <w:pStyle w:val="AckPara"/>
        <w:rPr>
          <w:lang w:val="en-US"/>
        </w:rPr>
      </w:pPr>
      <w:r>
        <w:rPr>
          <w:lang w:val="en-US"/>
        </w:rPr>
        <w:t xml:space="preserve">For Linear Regression, the feature </w:t>
      </w:r>
      <w:r w:rsidRPr="00BD1F21">
        <w:rPr>
          <w:i/>
          <w:lang w:val="en-US"/>
        </w:rPr>
        <w:t>Reviews</w:t>
      </w:r>
      <w:r>
        <w:rPr>
          <w:lang w:val="en-US"/>
        </w:rPr>
        <w:t xml:space="preserve"> was used to predict </w:t>
      </w:r>
      <w:r w:rsidRPr="00BD1F21">
        <w:rPr>
          <w:i/>
          <w:lang w:val="en-US"/>
        </w:rPr>
        <w:t>Rating</w:t>
      </w:r>
      <w:r>
        <w:rPr>
          <w:lang w:val="en-US"/>
        </w:rPr>
        <w:t>.</w:t>
      </w:r>
    </w:p>
    <w:p w14:paraId="5757F1CD" w14:textId="1DFCB741" w:rsidR="00BD1F21" w:rsidRDefault="00BD1F21" w:rsidP="00BD1F21">
      <w:pPr>
        <w:pStyle w:val="AckPara"/>
        <w:rPr>
          <w:lang w:val="en-US"/>
        </w:rPr>
      </w:pPr>
      <w:r>
        <w:rPr>
          <w:lang w:val="en-US"/>
        </w:rPr>
        <w:t>For SVM,</w:t>
      </w:r>
      <w:r w:rsidR="00284DF0">
        <w:rPr>
          <w:lang w:val="en-US"/>
        </w:rPr>
        <w:t xml:space="preserve"> </w:t>
      </w:r>
      <w:r w:rsidRPr="00BD1F21">
        <w:rPr>
          <w:i/>
          <w:lang w:val="en-US"/>
        </w:rPr>
        <w:t>Reviews</w:t>
      </w:r>
      <w:r>
        <w:rPr>
          <w:lang w:val="en-US"/>
        </w:rPr>
        <w:t xml:space="preserve"> was used to predict </w:t>
      </w:r>
      <w:r w:rsidRPr="00BD1F21">
        <w:rPr>
          <w:i/>
          <w:lang w:val="en-US"/>
        </w:rPr>
        <w:t>Rated 4.4 or more</w:t>
      </w:r>
      <w:r>
        <w:rPr>
          <w:lang w:val="en-US"/>
        </w:rPr>
        <w:t>.</w:t>
      </w:r>
    </w:p>
    <w:p w14:paraId="2077CE91" w14:textId="220D9AA6" w:rsidR="00BD1F21" w:rsidRDefault="00BD1F21" w:rsidP="00BD1F21">
      <w:pPr>
        <w:pStyle w:val="AckPara"/>
        <w:rPr>
          <w:lang w:val="en-US"/>
        </w:rPr>
      </w:pPr>
      <w:r>
        <w:rPr>
          <w:lang w:val="en-US"/>
        </w:rPr>
        <w:t>For kNN,</w:t>
      </w:r>
      <w:r w:rsidR="00284DF0">
        <w:rPr>
          <w:lang w:val="en-US"/>
        </w:rPr>
        <w:t xml:space="preserve"> </w:t>
      </w:r>
      <w:r w:rsidRPr="00BD1F21">
        <w:rPr>
          <w:i/>
          <w:lang w:val="en-US"/>
        </w:rPr>
        <w:t>Reviews</w:t>
      </w:r>
      <w:r w:rsidRPr="00BD1F21">
        <w:rPr>
          <w:lang w:val="en-US"/>
        </w:rPr>
        <w:t>,</w:t>
      </w:r>
      <w:r>
        <w:rPr>
          <w:lang w:val="en-US"/>
        </w:rPr>
        <w:t xml:space="preserve"> </w:t>
      </w:r>
      <w:r w:rsidRPr="00BD1F21">
        <w:rPr>
          <w:i/>
          <w:lang w:val="en-US"/>
        </w:rPr>
        <w:t>Size</w:t>
      </w:r>
      <w:r w:rsidRPr="00BD1F21">
        <w:rPr>
          <w:lang w:val="en-US"/>
        </w:rPr>
        <w:t>,</w:t>
      </w:r>
      <w:r>
        <w:rPr>
          <w:lang w:val="en-US"/>
        </w:rPr>
        <w:t xml:space="preserve"> </w:t>
      </w:r>
      <w:r w:rsidRPr="00BD1F21">
        <w:rPr>
          <w:i/>
          <w:lang w:val="en-US"/>
        </w:rPr>
        <w:t>Genres</w:t>
      </w:r>
      <w:r>
        <w:rPr>
          <w:lang w:val="en-US"/>
        </w:rPr>
        <w:t xml:space="preserve"> was used to predict </w:t>
      </w:r>
      <w:r w:rsidRPr="00BD1F21">
        <w:rPr>
          <w:i/>
          <w:lang w:val="en-US"/>
        </w:rPr>
        <w:t>Category</w:t>
      </w:r>
      <w:r>
        <w:rPr>
          <w:lang w:val="en-US"/>
        </w:rPr>
        <w:t>.</w:t>
      </w:r>
    </w:p>
    <w:p w14:paraId="346CBE18" w14:textId="199A0D7E" w:rsidR="00BD1F21" w:rsidRDefault="00BD1F21" w:rsidP="00BD1F21">
      <w:pPr>
        <w:pStyle w:val="AckPara"/>
        <w:rPr>
          <w:lang w:val="en-US"/>
        </w:rPr>
      </w:pPr>
      <w:r>
        <w:rPr>
          <w:lang w:val="en-US"/>
        </w:rPr>
        <w:t xml:space="preserve">Feature selection was done by manually </w:t>
      </w:r>
      <w:r w:rsidR="00F23AEC">
        <w:rPr>
          <w:lang w:val="en-US"/>
        </w:rPr>
        <w:t>scanning</w:t>
      </w:r>
      <w:r>
        <w:rPr>
          <w:lang w:val="en-US"/>
        </w:rPr>
        <w:t xml:space="preserve"> the dataset and reasoning about which features are well-suited for the given model and features that were skewed or sparse were ignored entirely.</w:t>
      </w:r>
    </w:p>
    <w:p w14:paraId="782E08D0" w14:textId="2176CE11" w:rsidR="002C636B" w:rsidRDefault="002C636B" w:rsidP="002C636B">
      <w:pPr>
        <w:pStyle w:val="AckHead"/>
      </w:pPr>
      <w:r>
        <w:rPr>
          <w:rStyle w:val="Label"/>
          <w:lang w:val="en-GB"/>
          <w14:ligatures w14:val="standard"/>
        </w:rPr>
        <w:t>3</w:t>
      </w:r>
      <w:r w:rsidRPr="00F06293">
        <w:rPr>
          <w:rStyle w:val="Label"/>
          <w:lang w:val="en-GB"/>
          <w14:ligatures w14:val="standard"/>
        </w:rPr>
        <w:t>.</w:t>
      </w:r>
      <w:r>
        <w:rPr>
          <w:rStyle w:val="Label"/>
          <w:lang w:val="en-GB"/>
          <w14:ligatures w14:val="standard"/>
        </w:rPr>
        <w:t>5</w:t>
      </w:r>
      <w:r w:rsidRPr="00F06293">
        <w:rPr>
          <w14:ligatures w14:val="standard"/>
        </w:rPr>
        <w:t> </w:t>
      </w:r>
      <w:r>
        <w:t>Cross validation</w:t>
      </w:r>
    </w:p>
    <w:p w14:paraId="65CC2ADB" w14:textId="60903542" w:rsidR="002C636B" w:rsidRPr="00BD1F21" w:rsidRDefault="002C636B" w:rsidP="002C636B">
      <w:pPr>
        <w:pStyle w:val="AckPara"/>
      </w:pPr>
      <w:r>
        <w:t>While Weka provides an in-built option to cross-validate, thereby making splitting of data and configuration of CV parameters internal, sklearn requires to explicitly configure kFold validation with a split dataset. TensorFlow does not directly deal with any of these aspects. For TensorFlow and sklearn, we used sklearn’s kFold validation with default parameters while using a random-indexed splitting between train data and test data, keeping a ratio of 7:3.</w:t>
      </w:r>
    </w:p>
    <w:p w14:paraId="0587DC00" w14:textId="7A9752B0" w:rsidR="00A07458" w:rsidRDefault="00A07458" w:rsidP="00774071">
      <w:pPr>
        <w:pStyle w:val="AckHead"/>
        <w:rPr>
          <w:lang w:val="en-GB"/>
        </w:rPr>
      </w:pPr>
      <w:r w:rsidRPr="00F06293">
        <w:rPr>
          <w:rStyle w:val="Label"/>
          <w:lang w:val="en-GB"/>
          <w14:ligatures w14:val="standard"/>
        </w:rPr>
        <w:lastRenderedPageBreak/>
        <w:t>4</w:t>
      </w:r>
      <w:r w:rsidRPr="00F06293">
        <w:rPr>
          <w:lang w:val="en-GB"/>
        </w:rPr>
        <w:t> </w:t>
      </w:r>
      <w:r w:rsidRPr="00F06293">
        <w:rPr>
          <w:lang w:val="en-GB"/>
        </w:rPr>
        <w:t>RESULTS &amp; DISCUSSION</w:t>
      </w:r>
    </w:p>
    <w:p w14:paraId="7C33A2B2" w14:textId="4766C236" w:rsidR="00140166" w:rsidRDefault="00DB01EA" w:rsidP="00BD1F21">
      <w:pPr>
        <w:pStyle w:val="AckPara"/>
      </w:pPr>
      <w:r>
        <w:t xml:space="preserve">The results of our tests </w:t>
      </w:r>
      <w:r w:rsidR="006522CA">
        <w:t xml:space="preserve">are represented by </w:t>
      </w:r>
      <w:r w:rsidR="008E0076">
        <w:t>F</w:t>
      </w:r>
      <w:r w:rsidR="006522CA">
        <w:t>ig</w:t>
      </w:r>
      <w:r w:rsidR="008E0076">
        <w:t>.</w:t>
      </w:r>
      <w:r w:rsidR="006522CA">
        <w:t xml:space="preserve"> 1</w:t>
      </w:r>
      <w:r w:rsidR="00950BF6">
        <w:t xml:space="preserve">, and </w:t>
      </w:r>
      <w:r w:rsidR="008B7D03">
        <w:t>indicate that using default parameters, the chosen libraries implement the chosen algorithms more or less at par with each other</w:t>
      </w:r>
      <w:r w:rsidR="006522CA">
        <w:t>.</w:t>
      </w:r>
    </w:p>
    <w:p w14:paraId="231F1D8E" w14:textId="77777777" w:rsidR="008E0076" w:rsidRDefault="008E0076" w:rsidP="00BD1F21">
      <w:pPr>
        <w:pStyle w:val="AckPara"/>
      </w:pPr>
    </w:p>
    <w:p w14:paraId="33496CB7" w14:textId="62ACEDAA" w:rsidR="00284DF0" w:rsidRDefault="00284DF0" w:rsidP="00DB01EA">
      <w:pPr>
        <w:pStyle w:val="Abstract"/>
        <w:keepNext/>
      </w:pPr>
      <w:r>
        <w:rPr>
          <w:noProof/>
        </w:rPr>
        <w:drawing>
          <wp:inline distT="0" distB="0" distL="0" distR="0" wp14:anchorId="0B86FFC6" wp14:editId="6445C554">
            <wp:extent cx="2451100" cy="18103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1100" cy="1810385"/>
                    </a:xfrm>
                    <a:prstGeom prst="rect">
                      <a:avLst/>
                    </a:prstGeom>
                    <a:noFill/>
                  </pic:spPr>
                </pic:pic>
              </a:graphicData>
            </a:graphic>
          </wp:inline>
        </w:drawing>
      </w:r>
      <w:r>
        <w:rPr>
          <w:noProof/>
        </w:rPr>
        <w:drawing>
          <wp:inline distT="0" distB="0" distL="0" distR="0" wp14:anchorId="14108C8A" wp14:editId="034429EA">
            <wp:extent cx="2444750" cy="181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750" cy="1810385"/>
                    </a:xfrm>
                    <a:prstGeom prst="rect">
                      <a:avLst/>
                    </a:prstGeom>
                    <a:noFill/>
                  </pic:spPr>
                </pic:pic>
              </a:graphicData>
            </a:graphic>
          </wp:inline>
        </w:drawing>
      </w:r>
      <w:r>
        <w:rPr>
          <w:noProof/>
        </w:rPr>
        <w:drawing>
          <wp:inline distT="0" distB="0" distL="0" distR="0" wp14:anchorId="5A700C83" wp14:editId="3327DDC8">
            <wp:extent cx="24511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1100" cy="1798320"/>
                    </a:xfrm>
                    <a:prstGeom prst="rect">
                      <a:avLst/>
                    </a:prstGeom>
                    <a:noFill/>
                  </pic:spPr>
                </pic:pic>
              </a:graphicData>
            </a:graphic>
          </wp:inline>
        </w:drawing>
      </w:r>
    </w:p>
    <w:p w14:paraId="3F96821D" w14:textId="59845396" w:rsidR="00774071" w:rsidRDefault="00DB01EA" w:rsidP="006522CA">
      <w:pPr>
        <w:rPr>
          <w:b/>
        </w:rPr>
      </w:pPr>
      <w:r w:rsidRPr="006522CA">
        <w:rPr>
          <w:b/>
        </w:rPr>
        <w:t xml:space="preserve">Figure </w:t>
      </w:r>
      <w:r w:rsidRPr="006522CA">
        <w:rPr>
          <w:b/>
        </w:rPr>
        <w:fldChar w:fldCharType="begin"/>
      </w:r>
      <w:r w:rsidRPr="006522CA">
        <w:rPr>
          <w:b/>
        </w:rPr>
        <w:instrText xml:space="preserve"> SEQ Figure \* ARABIC </w:instrText>
      </w:r>
      <w:r w:rsidRPr="006522CA">
        <w:rPr>
          <w:b/>
        </w:rPr>
        <w:fldChar w:fldCharType="separate"/>
      </w:r>
      <w:r w:rsidR="00333725">
        <w:rPr>
          <w:b/>
          <w:noProof/>
        </w:rPr>
        <w:t>1</w:t>
      </w:r>
      <w:r w:rsidRPr="006522CA">
        <w:rPr>
          <w:b/>
        </w:rPr>
        <w:fldChar w:fldCharType="end"/>
      </w:r>
      <w:r w:rsidRPr="006522CA">
        <w:rPr>
          <w:b/>
        </w:rPr>
        <w:t>:</w:t>
      </w:r>
      <w:r w:rsidR="006522CA">
        <w:rPr>
          <w:b/>
        </w:rPr>
        <w:t xml:space="preserve"> </w:t>
      </w:r>
      <w:r w:rsidRPr="006522CA">
        <w:rPr>
          <w:b/>
        </w:rPr>
        <w:t>Test results</w:t>
      </w:r>
    </w:p>
    <w:p w14:paraId="3F9F59DC" w14:textId="77777777" w:rsidR="008B7D03" w:rsidRDefault="008B7D03" w:rsidP="008B7D03">
      <w:pPr>
        <w:pStyle w:val="AckPara"/>
      </w:pPr>
    </w:p>
    <w:p w14:paraId="6621F7B9" w14:textId="55F8AA05" w:rsidR="008B7D03" w:rsidRDefault="008B7D03" w:rsidP="008B7D03">
      <w:pPr>
        <w:pStyle w:val="AckPara"/>
      </w:pPr>
      <w:r>
        <w:t>For linear regression, as seen in Fig. 1a, RMSE (Root mean squared error) was about 0.51 for both TensorFlow and Weka while only marginally higher at about 0.52 for sklearn. The lower the RMSE the better.</w:t>
      </w:r>
    </w:p>
    <w:p w14:paraId="402968B9" w14:textId="6637EDE2" w:rsidR="008B7D03" w:rsidRDefault="008B7D03" w:rsidP="008B7D03">
      <w:pPr>
        <w:pStyle w:val="AckPara"/>
      </w:pPr>
      <w:r>
        <w:t>In case of SVM, we chose accuracy as the metric to report given that SVM results are binary and comparing MSE or RSME doesn’t make sense.</w:t>
      </w:r>
      <w:r w:rsidR="00781C2C">
        <w:t xml:space="preserve"> Here, accuracy is defined as the number of correctly predicted outcomes over the total number of predictions.</w:t>
      </w:r>
      <w:r>
        <w:t xml:space="preserve"> Fig. 1b shows that </w:t>
      </w:r>
      <w:r w:rsidR="00781C2C">
        <w:t>a</w:t>
      </w:r>
      <w:r>
        <w:t xml:space="preserve">ccuracy stood at about 0.57 for </w:t>
      </w:r>
      <w:r>
        <w:t>sklearn and Weka while TensorFlow performed relatively poorly at 0.43. Accuracy is better when higher.</w:t>
      </w:r>
    </w:p>
    <w:p w14:paraId="641C72E4" w14:textId="05C0F160" w:rsidR="006522CA" w:rsidRPr="008B7D03" w:rsidRDefault="008B7D03" w:rsidP="008B7D03">
      <w:pPr>
        <w:pStyle w:val="AckPara"/>
      </w:pPr>
      <w:r>
        <w:t>Finally, for kNN, we again chose RMSE to represent performance and from Fig. 1c, it is apparent that there isn’t much difference as RMSE was about 1.8 for sklearn and TensorFlow, while a tad lower at 1.78 for Weka.</w:t>
      </w:r>
    </w:p>
    <w:p w14:paraId="6A8F7673" w14:textId="77777777" w:rsidR="00284DF0" w:rsidRDefault="00284DF0" w:rsidP="00284DF0">
      <w:pPr>
        <w:pStyle w:val="AckPara"/>
      </w:pPr>
      <w:r>
        <w:t>The overall low difference in results seems to suggest that the three implementations are more or less consistent with minor differences. It may be noted that the difference in the level of abstraction also effects how the tests are carried out. Weka has a GUI which only exposes certain parameters and accepts data in the form of a file, while keeping most implementation details hidden. Sklearn exposes an easy API through which we can configure the model and execute it on our data. TensorFlow allows much more flexibility as it provides building blocks for defining the model and executing it on the given primitives.</w:t>
      </w:r>
    </w:p>
    <w:p w14:paraId="3234856E" w14:textId="79D1C38E" w:rsidR="00F06293" w:rsidRDefault="00A07458" w:rsidP="00774071">
      <w:pPr>
        <w:pStyle w:val="AckHead"/>
        <w:rPr>
          <w:lang w:val="en-GB"/>
        </w:rPr>
      </w:pPr>
      <w:r w:rsidRPr="00F06293">
        <w:rPr>
          <w:rStyle w:val="Label"/>
          <w:lang w:val="en-GB"/>
          <w14:ligatures w14:val="standard"/>
        </w:rPr>
        <w:t>5</w:t>
      </w:r>
      <w:r w:rsidRPr="00F06293">
        <w:rPr>
          <w:lang w:val="en-GB"/>
        </w:rPr>
        <w:t> </w:t>
      </w:r>
      <w:r w:rsidRPr="00F06293">
        <w:rPr>
          <w:lang w:val="en-GB"/>
        </w:rPr>
        <w:t>LIMITATIONS &amp; OUTLOOK</w:t>
      </w:r>
    </w:p>
    <w:p w14:paraId="5DDB3A93" w14:textId="52CEC1F2" w:rsidR="00546B9C" w:rsidRPr="00546B9C" w:rsidRDefault="00546B9C" w:rsidP="00BD1F21">
      <w:pPr>
        <w:pStyle w:val="AckPara"/>
      </w:pPr>
      <w:r>
        <w:t>While the experiment conducted</w:t>
      </w:r>
      <w:r w:rsidR="006D536B">
        <w:t xml:space="preserve"> within the prevailing constraints</w:t>
      </w:r>
      <w:r>
        <w:t xml:space="preserve"> provides an overview</w:t>
      </w:r>
      <w:r w:rsidR="006D536B">
        <w:t xml:space="preserve"> of </w:t>
      </w:r>
      <w:r w:rsidR="00741DAF">
        <w:t>comparison</w:t>
      </w:r>
      <w:r w:rsidR="006D536B">
        <w:t xml:space="preserve"> between the three libraries, it </w:t>
      </w:r>
      <w:r w:rsidR="00741DAF">
        <w:t xml:space="preserve">is </w:t>
      </w:r>
      <w:r w:rsidR="00DB01EA">
        <w:t>by no</w:t>
      </w:r>
      <w:r w:rsidR="00741DAF">
        <w:t xml:space="preserve"> means</w:t>
      </w:r>
      <w:r w:rsidR="00DB01EA">
        <w:t>,</w:t>
      </w:r>
      <w:r w:rsidR="00741DAF">
        <w:t xml:space="preserve"> a comprehensive analysis. Metrics such as training speed haven’t been considered, and more sophisticated algorithms haven’t been tested.</w:t>
      </w:r>
      <w:r w:rsidR="00DB01EA">
        <w:t xml:space="preserve"> Further, frameworks like Apache Spark’s MLib and Orange should be part of such a study of machine learning implementations, and future work on this project will focus on addressing these shortcomings.</w:t>
      </w:r>
    </w:p>
    <w:p w14:paraId="7698DD40" w14:textId="1A33276A" w:rsidR="00052C34" w:rsidRPr="00774071" w:rsidRDefault="00052C34" w:rsidP="00774071">
      <w:pPr>
        <w:pStyle w:val="AbsHead"/>
        <w:rPr>
          <w:lang w:val="en-GB"/>
          <w14:ligatures w14:val="standard"/>
        </w:rPr>
      </w:pPr>
      <w:r w:rsidRPr="00F06293">
        <w:rPr>
          <w:lang w:val="en-GB"/>
        </w:rPr>
        <w:t>ACKNOWLEDGMENTS</w:t>
      </w:r>
    </w:p>
    <w:p w14:paraId="616CDC1B" w14:textId="1A1ABC07" w:rsidR="00AA10C4" w:rsidRPr="00F06293" w:rsidRDefault="00F17DB8" w:rsidP="00DD476E">
      <w:pPr>
        <w:pStyle w:val="AckPara"/>
        <w:rPr>
          <w14:ligatures w14:val="standard"/>
        </w:rPr>
      </w:pPr>
      <w:r w:rsidRPr="00F06293">
        <w:rPr>
          <w:lang w:eastAsia="it-IT"/>
          <w14:ligatures w14:val="standard"/>
        </w:rPr>
        <w:t>This analysis was conducted as part of the 2018/19 Machine Learning module CS7CS4/CS4404 at Trinity College Dublin [</w:t>
      </w:r>
      <w:r w:rsidR="00774CDA" w:rsidRPr="00F06293">
        <w:rPr>
          <w:lang w:eastAsia="it-IT"/>
          <w14:ligatures w14:val="standard"/>
        </w:rPr>
        <w:t>4</w:t>
      </w:r>
      <w:r w:rsidRPr="00F06293">
        <w:rPr>
          <w:lang w:eastAsia="it-IT"/>
          <w14:ligatures w14:val="standard"/>
        </w:rPr>
        <w:t>].</w:t>
      </w:r>
    </w:p>
    <w:p w14:paraId="6883CA34" w14:textId="7AD3DFC9" w:rsidR="00F17DB8" w:rsidRPr="00774071" w:rsidRDefault="00F17DB8" w:rsidP="00774071">
      <w:pPr>
        <w:pStyle w:val="AbsHead"/>
        <w:rPr>
          <w:lang w:val="en-GB"/>
          <w14:ligatures w14:val="standard"/>
        </w:rPr>
      </w:pPr>
      <w:r w:rsidRPr="00F06293">
        <w:rPr>
          <w:lang w:val="en-GB"/>
        </w:rPr>
        <w:t>BIBLIOGRAPHY</w:t>
      </w:r>
    </w:p>
    <w:p w14:paraId="399194B1" w14:textId="58919898" w:rsidR="006D536B" w:rsidRDefault="00F17DB8" w:rsidP="006D536B">
      <w:pPr>
        <w:pStyle w:val="AckPara"/>
      </w:pPr>
      <w:r w:rsidRPr="00F06293">
        <w:t>[</w:t>
      </w:r>
      <w:r w:rsidR="00022DD2">
        <w:t>6</w:t>
      </w:r>
      <w:r w:rsidRPr="00F06293">
        <w:t>] Joeran Beel and Douglas Leith. Machine Learning (CS7CS4/CS4404). Trinity College Dublin, School of Computer Science and Statistics. 2018.</w:t>
      </w:r>
    </w:p>
    <w:p w14:paraId="2844DB64" w14:textId="11E36739" w:rsidR="0007392C" w:rsidRPr="00774071" w:rsidRDefault="00AA5BF1" w:rsidP="00774071">
      <w:pPr>
        <w:pStyle w:val="AbsHead"/>
        <w:rPr>
          <w:lang w:val="en-GB"/>
          <w14:ligatures w14:val="standard"/>
        </w:rPr>
      </w:pPr>
      <w:r w:rsidRPr="00F06293">
        <w:rPr>
          <w:lang w:val="en-GB"/>
        </w:rPr>
        <w:t>REFERENCES</w:t>
      </w:r>
    </w:p>
    <w:p w14:paraId="58ABA903" w14:textId="657DD6B8" w:rsidR="00DC478B" w:rsidRPr="00F06293" w:rsidRDefault="00DC478B" w:rsidP="00DC478B">
      <w:pPr>
        <w:pStyle w:val="Bibentry"/>
        <w:rPr>
          <w:lang w:val="en-GB"/>
          <w14:ligatures w14:val="standard"/>
        </w:rPr>
      </w:pPr>
      <w:bookmarkStart w:id="2" w:name="_Hlk528370427"/>
      <w:r w:rsidRPr="00F06293">
        <w:rPr>
          <w:lang w:val="en-GB"/>
          <w14:ligatures w14:val="standard"/>
        </w:rPr>
        <w:t>[</w:t>
      </w:r>
      <w:r w:rsidR="00774CDA" w:rsidRPr="00F06293">
        <w:rPr>
          <w:lang w:val="en-GB"/>
          <w14:ligatures w14:val="standard"/>
        </w:rPr>
        <w:t>1</w:t>
      </w:r>
      <w:r w:rsidRPr="00F06293">
        <w:rPr>
          <w:lang w:val="en-GB"/>
          <w14:ligatures w14:val="standard"/>
        </w:rPr>
        <w:t>]</w:t>
      </w:r>
      <w:r w:rsidRPr="00F06293">
        <w:rPr>
          <w:lang w:val="en-GB"/>
          <w14:ligatures w14:val="standard"/>
        </w:rPr>
        <w:tab/>
      </w:r>
      <w:bookmarkEnd w:id="2"/>
      <w:r w:rsidRPr="00F06293">
        <w:rPr>
          <w:lang w:val="en-GB"/>
          <w14:ligatures w14:val="standard"/>
        </w:rPr>
        <w:t>Bhuvan M Shashidhara et al. “Evaluation of Machine Learning Frameworks on Bank Marketing and Higgs Datasets” IEEE 2015 DOI: 10.1109/ICACCE.2015.31</w:t>
      </w:r>
    </w:p>
    <w:p w14:paraId="4C7FB945" w14:textId="3DDC5CE1" w:rsidR="00DC478B" w:rsidRPr="00F06293" w:rsidRDefault="004E4BBE" w:rsidP="00DC478B">
      <w:pPr>
        <w:pStyle w:val="Bibentry"/>
        <w:rPr>
          <w:lang w:val="en-GB"/>
          <w14:ligatures w14:val="standard"/>
        </w:rPr>
      </w:pPr>
      <w:r w:rsidRPr="00F06293">
        <w:rPr>
          <w:lang w:val="en-GB"/>
          <w14:ligatures w14:val="standard"/>
        </w:rPr>
        <w:t>[</w:t>
      </w:r>
      <w:r w:rsidR="00774CDA" w:rsidRPr="00F06293">
        <w:rPr>
          <w:lang w:val="en-GB"/>
          <w14:ligatures w14:val="standard"/>
        </w:rPr>
        <w:t>2</w:t>
      </w:r>
      <w:r w:rsidR="00DC478B" w:rsidRPr="00F06293">
        <w:rPr>
          <w:lang w:val="en-GB"/>
          <w14:ligatures w14:val="standard"/>
        </w:rPr>
        <w:t>]</w:t>
      </w:r>
      <w:r w:rsidR="00DC478B" w:rsidRPr="00F06293">
        <w:rPr>
          <w:lang w:val="en-GB"/>
          <w14:ligatures w14:val="standard"/>
        </w:rPr>
        <w:tab/>
        <w:t>The team Google Brain’s “</w:t>
      </w:r>
      <w:r w:rsidR="00DC478B" w:rsidRPr="00F06293">
        <w:rPr>
          <w:lang w:val="en-GB"/>
        </w:rPr>
        <w:t>TensorFlow: A system for large-scale machine learning</w:t>
      </w:r>
      <w:r w:rsidR="00DC478B" w:rsidRPr="00F06293">
        <w:rPr>
          <w:lang w:val="en-GB"/>
          <w14:ligatures w14:val="standard"/>
        </w:rPr>
        <w:t>” 12th USENIX Symposium on Operating Systems Design and Implementation in 2016.</w:t>
      </w:r>
    </w:p>
    <w:p w14:paraId="404838A3" w14:textId="172A9CEF" w:rsidR="008E0076" w:rsidRDefault="008E0076" w:rsidP="00AF719A">
      <w:pPr>
        <w:pStyle w:val="MetadataHead"/>
        <w:ind w:left="300" w:hanging="300"/>
        <w:rPr>
          <w:rStyle w:val="Hyperlink"/>
          <w:sz w:val="14"/>
          <w:szCs w:val="14"/>
          <w:lang w:val="en-GB"/>
          <w14:ligatures w14:val="standard"/>
        </w:rPr>
      </w:pPr>
      <w:r w:rsidRPr="008E0076">
        <w:rPr>
          <w:color w:val="auto"/>
          <w:sz w:val="14"/>
          <w:szCs w:val="14"/>
          <w:lang w:val="en-GB"/>
          <w14:ligatures w14:val="standard"/>
        </w:rPr>
        <w:t>[</w:t>
      </w:r>
      <w:r>
        <w:rPr>
          <w:color w:val="auto"/>
          <w:sz w:val="14"/>
          <w:szCs w:val="14"/>
          <w:lang w:val="en-GB"/>
          <w14:ligatures w14:val="standard"/>
        </w:rPr>
        <w:t>3</w:t>
      </w:r>
      <w:r w:rsidRPr="008E0076">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r w:rsidRPr="008E0076">
        <w:rPr>
          <w:color w:val="auto"/>
          <w:sz w:val="14"/>
          <w:szCs w:val="14"/>
          <w:lang w:val="en-GB"/>
          <w14:ligatures w14:val="standard"/>
        </w:rPr>
        <w:t>Lavanya Gupta</w:t>
      </w:r>
      <w:r>
        <w:rPr>
          <w:color w:val="auto"/>
          <w:sz w:val="14"/>
          <w:szCs w:val="14"/>
          <w:lang w:val="en-GB"/>
          <w14:ligatures w14:val="standard"/>
        </w:rPr>
        <w:t xml:space="preserve">, </w:t>
      </w:r>
      <w:r w:rsidR="00AF719A" w:rsidRPr="00AF719A">
        <w:rPr>
          <w:color w:val="auto"/>
          <w:sz w:val="14"/>
          <w:szCs w:val="14"/>
          <w:lang w:val="en-GB"/>
          <w14:ligatures w14:val="standard"/>
        </w:rPr>
        <w:t>"</w:t>
      </w:r>
      <w:r w:rsidR="00774CDA" w:rsidRPr="00F06293">
        <w:rPr>
          <w:color w:val="auto"/>
          <w:sz w:val="14"/>
          <w:szCs w:val="14"/>
          <w:lang w:val="en-GB"/>
          <w14:ligatures w14:val="standard"/>
        </w:rPr>
        <w:t>Google Play Store App</w:t>
      </w:r>
      <w:r w:rsidR="00AF719A">
        <w:rPr>
          <w:color w:val="auto"/>
          <w:sz w:val="14"/>
          <w:szCs w:val="14"/>
          <w:lang w:val="en-GB"/>
          <w14:ligatures w14:val="standard"/>
        </w:rPr>
        <w:t>s,</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https://www.kaggle.com/lava18/google-play-store-apps</w:t>
      </w:r>
    </w:p>
    <w:p w14:paraId="65A87BE5" w14:textId="29D1260F" w:rsidR="008E0076" w:rsidRDefault="008E0076"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4</w:t>
      </w:r>
      <w:r w:rsidRPr="00F06293">
        <w:rPr>
          <w:color w:val="auto"/>
          <w:sz w:val="14"/>
          <w:szCs w:val="14"/>
          <w:lang w:val="en-GB"/>
          <w14:ligatures w14:val="standard"/>
        </w:rPr>
        <w:t>]</w:t>
      </w:r>
      <w:r w:rsidR="00AF719A" w:rsidRPr="00AF719A">
        <w:rPr>
          <w:lang w:val="en-GB"/>
          <w14:ligatures w14:val="standard"/>
        </w:rPr>
        <w:t xml:space="preserve"> </w:t>
      </w:r>
      <w:r w:rsidR="00AF719A" w:rsidRPr="00F06293">
        <w:rPr>
          <w:lang w:val="en-GB"/>
          <w14:ligatures w14:val="standard"/>
        </w:rPr>
        <w:tab/>
      </w:r>
      <w:bookmarkStart w:id="3" w:name="_Hlk528370909"/>
      <w:r w:rsidR="00AF719A">
        <w:rPr>
          <w:color w:val="auto"/>
          <w:sz w:val="14"/>
          <w:szCs w:val="14"/>
          <w:lang w:val="en-GB"/>
          <w14:ligatures w14:val="standard"/>
        </w:rPr>
        <w:t>D</w:t>
      </w:r>
      <w:bookmarkEnd w:id="3"/>
      <w:r w:rsidR="00AF719A">
        <w:rPr>
          <w:color w:val="auto"/>
          <w:sz w:val="14"/>
          <w:szCs w:val="14"/>
          <w:lang w:val="en-GB"/>
          <w14:ligatures w14:val="standard"/>
        </w:rPr>
        <w:t xml:space="preserve">atanyze, </w:t>
      </w:r>
      <w:r w:rsidR="00AF719A" w:rsidRPr="00AF719A">
        <w:rPr>
          <w:color w:val="auto"/>
          <w:sz w:val="14"/>
          <w:szCs w:val="14"/>
          <w:lang w:val="en-GB"/>
          <w14:ligatures w14:val="standard"/>
        </w:rPr>
        <w:t>"Machine Learning Market Share Report | Competitor Analysis | TensorFlow, scikit-learn, MLlib</w:t>
      </w:r>
      <w:r w:rsidR="00AF719A">
        <w:rPr>
          <w:color w:val="auto"/>
          <w:sz w:val="14"/>
          <w:szCs w:val="14"/>
          <w:lang w:val="en-GB"/>
          <w14:ligatures w14:val="standard"/>
        </w:rPr>
        <w:t>,</w:t>
      </w:r>
      <w:r w:rsidR="00AF719A" w:rsidRPr="00AF719A">
        <w:rPr>
          <w:color w:val="auto"/>
          <w:sz w:val="14"/>
          <w:szCs w:val="14"/>
          <w:lang w:val="en-GB"/>
          <w14:ligatures w14:val="standard"/>
        </w:rPr>
        <w:t>"</w:t>
      </w:r>
      <w:r w:rsidR="00AF719A">
        <w:rPr>
          <w:color w:val="auto"/>
          <w:sz w:val="14"/>
          <w:szCs w:val="14"/>
          <w:lang w:val="en-GB"/>
          <w14:ligatures w14:val="standard"/>
        </w:rPr>
        <w:t xml:space="preserve"> [Online] </w:t>
      </w:r>
      <w:r w:rsidR="00AF719A" w:rsidRPr="00AF719A">
        <w:rPr>
          <w:color w:val="auto"/>
          <w:sz w:val="14"/>
          <w:szCs w:val="14"/>
          <w:lang w:val="en-GB"/>
          <w14:ligatures w14:val="standard"/>
        </w:rPr>
        <w:t>https://www.datanyze.com/market-share/machine-learning</w:t>
      </w:r>
    </w:p>
    <w:p w14:paraId="4FD8D790" w14:textId="72B2B752" w:rsidR="00AF719A" w:rsidRPr="00F06293" w:rsidRDefault="00AF719A" w:rsidP="00AF719A">
      <w:pPr>
        <w:pStyle w:val="MetadataHead"/>
        <w:ind w:left="300" w:hanging="300"/>
        <w:rPr>
          <w:color w:val="auto"/>
          <w:sz w:val="14"/>
          <w:szCs w:val="14"/>
          <w:lang w:val="en-GB"/>
          <w14:ligatures w14:val="standard"/>
        </w:rPr>
      </w:pPr>
      <w:r w:rsidRPr="00F06293">
        <w:rPr>
          <w:color w:val="auto"/>
          <w:sz w:val="14"/>
          <w:szCs w:val="14"/>
          <w:lang w:val="en-GB"/>
          <w14:ligatures w14:val="standard"/>
        </w:rPr>
        <w:t>[</w:t>
      </w:r>
      <w:r>
        <w:rPr>
          <w:color w:val="auto"/>
          <w:sz w:val="14"/>
          <w:szCs w:val="14"/>
          <w:lang w:val="en-GB"/>
          <w14:ligatures w14:val="standard"/>
        </w:rPr>
        <w:t>5</w:t>
      </w:r>
      <w:r w:rsidRPr="00F06293">
        <w:rPr>
          <w:color w:val="auto"/>
          <w:sz w:val="14"/>
          <w:szCs w:val="14"/>
          <w:lang w:val="en-GB"/>
          <w14:ligatures w14:val="standard"/>
        </w:rPr>
        <w:t>]</w:t>
      </w:r>
      <w:r w:rsidRPr="00AF719A">
        <w:rPr>
          <w:lang w:val="en-GB"/>
          <w14:ligatures w14:val="standard"/>
        </w:rPr>
        <w:t xml:space="preserve"> </w:t>
      </w:r>
      <w:r w:rsidRPr="00F06293">
        <w:rPr>
          <w:lang w:val="en-GB"/>
          <w14:ligatures w14:val="standard"/>
        </w:rPr>
        <w:tab/>
      </w:r>
      <w:r w:rsidRPr="00AF719A">
        <w:rPr>
          <w:color w:val="auto"/>
          <w:sz w:val="14"/>
          <w:szCs w:val="14"/>
          <w:lang w:val="en-GB"/>
          <w14:ligatures w14:val="standard"/>
        </w:rPr>
        <w:t>Joeran Beel</w:t>
      </w:r>
      <w:r>
        <w:rPr>
          <w:color w:val="auto"/>
          <w:sz w:val="14"/>
          <w:szCs w:val="14"/>
          <w:lang w:val="en-GB"/>
          <w14:ligatures w14:val="standard"/>
        </w:rPr>
        <w:t xml:space="preserve">, </w:t>
      </w:r>
      <w:r w:rsidRPr="00AF719A">
        <w:rPr>
          <w:color w:val="auto"/>
          <w:sz w:val="14"/>
          <w:szCs w:val="14"/>
          <w:lang w:val="en-GB"/>
          <w14:ligatures w14:val="standard"/>
        </w:rPr>
        <w:t>"Experience with and Preference of Machine-Learning Libraries: scikit-learn vs. Tensorflow vs. Weka … [What Machine-Learning Students Think/Like/Know/Are…]</w:t>
      </w:r>
      <w:r>
        <w:rPr>
          <w:color w:val="auto"/>
          <w:sz w:val="14"/>
          <w:szCs w:val="14"/>
          <w:lang w:val="en-GB"/>
          <w14:ligatures w14:val="standard"/>
        </w:rPr>
        <w:t>,</w:t>
      </w:r>
      <w:r w:rsidRPr="00AF719A">
        <w:rPr>
          <w:color w:val="auto"/>
          <w:sz w:val="14"/>
          <w:szCs w:val="14"/>
          <w:lang w:val="en-GB"/>
          <w14:ligatures w14:val="standard"/>
        </w:rPr>
        <w:t>"</w:t>
      </w:r>
      <w:r>
        <w:rPr>
          <w:color w:val="auto"/>
          <w:sz w:val="14"/>
          <w:szCs w:val="14"/>
          <w:lang w:val="en-GB"/>
          <w14:ligatures w14:val="standard"/>
        </w:rPr>
        <w:t xml:space="preserve"> [Online] </w:t>
      </w:r>
      <w:r w:rsidRPr="00AF719A">
        <w:rPr>
          <w:color w:val="auto"/>
          <w:sz w:val="14"/>
          <w:szCs w:val="14"/>
          <w:lang w:val="en-GB"/>
          <w14:ligatures w14:val="standard"/>
        </w:rPr>
        <w:t>https://www.scss.tcd.ie/joeran.beel/blog/2018/01/28/what-machine-learning-students-think-like-know-are-experience-with-and-preference-for-machine-learning-libraries-scikit-learn-vs-tensorflow-vs-weka/</w:t>
      </w:r>
    </w:p>
    <w:p w14:paraId="016047A0" w14:textId="77777777" w:rsidR="008E0076" w:rsidRPr="00F06293" w:rsidRDefault="008E0076" w:rsidP="008E0076">
      <w:pPr>
        <w:pStyle w:val="MetadataHead"/>
        <w:rPr>
          <w:color w:val="auto"/>
          <w:sz w:val="14"/>
          <w:szCs w:val="14"/>
          <w:lang w:val="en-GB"/>
          <w14:ligatures w14:val="standard"/>
        </w:rPr>
      </w:pPr>
    </w:p>
    <w:sectPr w:rsidR="008E0076" w:rsidRPr="00F0629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ED7EB" w14:textId="77777777" w:rsidR="00ED2658" w:rsidRDefault="00ED2658">
      <w:r>
        <w:separator/>
      </w:r>
    </w:p>
  </w:endnote>
  <w:endnote w:type="continuationSeparator" w:id="0">
    <w:p w14:paraId="72A729BD" w14:textId="77777777" w:rsidR="00ED2658" w:rsidRDefault="00ED2658">
      <w:r>
        <w:continuationSeparator/>
      </w:r>
    </w:p>
  </w:endnote>
  <w:endnote w:type="continuationNotice" w:id="1">
    <w:p w14:paraId="217F03FF" w14:textId="77777777" w:rsidR="00ED2658" w:rsidRDefault="00ED26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F75AE" w14:textId="77777777" w:rsidR="00586A35" w:rsidRPr="00586A35" w:rsidRDefault="00586A35" w:rsidP="00586A35">
    <w:pPr>
      <w:pStyle w:val="Footer"/>
      <w:rPr>
        <w:rStyle w:val="PageNumber"/>
        <w:rFonts w:ascii="Linux Biolinum" w:hAnsi="Linux Biolinum" w:cs="Linux Biolinum"/>
      </w:rPr>
    </w:pPr>
  </w:p>
  <w:p w14:paraId="646274B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E5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0184B" w14:textId="77777777" w:rsidR="00ED2658" w:rsidRDefault="00ED2658">
      <w:r>
        <w:separator/>
      </w:r>
    </w:p>
  </w:footnote>
  <w:footnote w:type="continuationSeparator" w:id="0">
    <w:p w14:paraId="64E08FD4" w14:textId="77777777" w:rsidR="00ED2658" w:rsidRDefault="00ED2658">
      <w:r>
        <w:continuationSeparator/>
      </w:r>
    </w:p>
  </w:footnote>
  <w:footnote w:type="continuationNotice" w:id="1">
    <w:p w14:paraId="4DC4F62A" w14:textId="77777777" w:rsidR="00ED2658" w:rsidRDefault="00ED26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C1F840C" w14:textId="77777777" w:rsidTr="00586A35">
      <w:tc>
        <w:tcPr>
          <w:tcW w:w="2500" w:type="pct"/>
          <w:vAlign w:val="center"/>
        </w:tcPr>
        <w:p w14:paraId="2D96C103" w14:textId="29E1C797" w:rsidR="00586A35" w:rsidRPr="00586A35" w:rsidRDefault="00D2566B" w:rsidP="00586A35">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B7755B4" w14:textId="473E2C3D" w:rsidR="00586A35" w:rsidRPr="00586A35" w:rsidRDefault="00F8217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Rajesh Burla,</w:t>
          </w:r>
          <w:r w:rsidR="00D2566B">
            <w:rPr>
              <w:rFonts w:ascii="Linux Biolinum" w:hAnsi="Linux Biolinum" w:cs="Linux Biolinum"/>
            </w:rPr>
            <w:t xml:space="preserve"> Akashdeep Singh Lamba,</w:t>
          </w:r>
          <w:r>
            <w:rPr>
              <w:rFonts w:ascii="Linux Biolinum" w:hAnsi="Linux Biolinum" w:cs="Linux Biolinum"/>
            </w:rPr>
            <w:t xml:space="preserve"> </w:t>
          </w:r>
          <w:r w:rsidR="00D2566B">
            <w:rPr>
              <w:rFonts w:ascii="Linux Biolinum" w:hAnsi="Linux Biolinum" w:cs="Linux Biolinum"/>
            </w:rPr>
            <w:t>Shanmukha Sai Ram Pavan</w:t>
          </w:r>
        </w:p>
      </w:tc>
    </w:tr>
  </w:tbl>
  <w:p w14:paraId="6019C043"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FC6CE9" w:rsidRPr="00586A35" w14:paraId="711A99D2" w14:textId="77777777" w:rsidTr="002169C2">
      <w:tc>
        <w:tcPr>
          <w:tcW w:w="2500" w:type="pct"/>
          <w:vAlign w:val="center"/>
        </w:tcPr>
        <w:p w14:paraId="390196BE" w14:textId="77777777" w:rsidR="00FC6CE9" w:rsidRPr="00586A35" w:rsidRDefault="00FC6CE9" w:rsidP="00FC6CE9">
          <w:pPr>
            <w:pStyle w:val="Header"/>
            <w:tabs>
              <w:tab w:val="clear" w:pos="4320"/>
              <w:tab w:val="clear" w:pos="8640"/>
            </w:tabs>
            <w:jc w:val="left"/>
            <w:rPr>
              <w:rFonts w:ascii="Linux Biolinum" w:hAnsi="Linux Biolinum" w:cs="Linux Biolinum"/>
            </w:rPr>
          </w:pPr>
          <w:r w:rsidRPr="00D2566B">
            <w:rPr>
              <w:rFonts w:ascii="Linux Biolinum" w:hAnsi="Linux Biolinum" w:cs="Linux Biolinum"/>
            </w:rPr>
            <w:t>ML1819 Research Assignment 1</w:t>
          </w:r>
        </w:p>
      </w:tc>
      <w:tc>
        <w:tcPr>
          <w:tcW w:w="2500" w:type="pct"/>
          <w:vAlign w:val="center"/>
        </w:tcPr>
        <w:p w14:paraId="0D00C1E1" w14:textId="77777777" w:rsidR="00FC6CE9" w:rsidRPr="00586A35" w:rsidRDefault="00FC6CE9" w:rsidP="00FC6CE9">
          <w:pPr>
            <w:pStyle w:val="Header"/>
            <w:tabs>
              <w:tab w:val="clear" w:pos="4320"/>
              <w:tab w:val="clear" w:pos="8640"/>
            </w:tabs>
            <w:jc w:val="right"/>
            <w:rPr>
              <w:rFonts w:ascii="Linux Biolinum" w:hAnsi="Linux Biolinum" w:cs="Linux Biolinum"/>
            </w:rPr>
          </w:pPr>
          <w:r>
            <w:rPr>
              <w:rFonts w:ascii="Linux Biolinum" w:hAnsi="Linux Biolinum" w:cs="Linux Biolinum"/>
            </w:rPr>
            <w:t>Rajesh Burla, Akashdeep Singh Lamba, Shanmukha Sai Ram Pavan</w:t>
          </w:r>
        </w:p>
      </w:tc>
    </w:tr>
  </w:tbl>
  <w:p w14:paraId="1584C610" w14:textId="77777777" w:rsidR="002B01E4" w:rsidRPr="00FC6CE9" w:rsidRDefault="002B01E4" w:rsidP="00FC6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4B13F9"/>
    <w:multiLevelType w:val="hybridMultilevel"/>
    <w:tmpl w:val="B5C6F23A"/>
    <w:lvl w:ilvl="0" w:tplc="BEEAA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42B73CC"/>
    <w:multiLevelType w:val="hybridMultilevel"/>
    <w:tmpl w:val="75E4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1516FC"/>
    <w:multiLevelType w:val="hybridMultilevel"/>
    <w:tmpl w:val="0EA8C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5"/>
  </w:num>
  <w:num w:numId="3">
    <w:abstractNumId w:val="10"/>
  </w:num>
  <w:num w:numId="4">
    <w:abstractNumId w:val="30"/>
  </w:num>
  <w:num w:numId="5">
    <w:abstractNumId w:val="21"/>
  </w:num>
  <w:num w:numId="6">
    <w:abstractNumId w:val="16"/>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4"/>
  </w:num>
  <w:num w:numId="24">
    <w:abstractNumId w:val="29"/>
  </w:num>
  <w:num w:numId="25">
    <w:abstractNumId w:val="25"/>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22"/>
  </w:num>
  <w:num w:numId="33">
    <w:abstractNumId w:val="20"/>
  </w:num>
  <w:num w:numId="34">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IE" w:vendorID="64" w:dllVersion="4096" w:nlCheck="1" w:checkStyle="0"/>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668"/>
    <w:rsid w:val="00022DD2"/>
    <w:rsid w:val="00025E1E"/>
    <w:rsid w:val="00030A4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7425"/>
    <w:rsid w:val="000C050B"/>
    <w:rsid w:val="000E118B"/>
    <w:rsid w:val="000E278E"/>
    <w:rsid w:val="000E7A87"/>
    <w:rsid w:val="000F5A74"/>
    <w:rsid w:val="000F6090"/>
    <w:rsid w:val="001041A3"/>
    <w:rsid w:val="0010534D"/>
    <w:rsid w:val="00125AC6"/>
    <w:rsid w:val="00127D30"/>
    <w:rsid w:val="0013113A"/>
    <w:rsid w:val="001314CF"/>
    <w:rsid w:val="001363F5"/>
    <w:rsid w:val="00140166"/>
    <w:rsid w:val="00140C02"/>
    <w:rsid w:val="00141A17"/>
    <w:rsid w:val="0014244B"/>
    <w:rsid w:val="00142FEA"/>
    <w:rsid w:val="001453E7"/>
    <w:rsid w:val="00145419"/>
    <w:rsid w:val="00145486"/>
    <w:rsid w:val="00152510"/>
    <w:rsid w:val="001566AE"/>
    <w:rsid w:val="001644A3"/>
    <w:rsid w:val="001751F7"/>
    <w:rsid w:val="00193445"/>
    <w:rsid w:val="001961CD"/>
    <w:rsid w:val="001A06AF"/>
    <w:rsid w:val="001A43B1"/>
    <w:rsid w:val="001A71BB"/>
    <w:rsid w:val="001B29D6"/>
    <w:rsid w:val="001D5887"/>
    <w:rsid w:val="001E2720"/>
    <w:rsid w:val="001E71D7"/>
    <w:rsid w:val="0020294A"/>
    <w:rsid w:val="00205FBD"/>
    <w:rsid w:val="00210927"/>
    <w:rsid w:val="002233F8"/>
    <w:rsid w:val="002344ED"/>
    <w:rsid w:val="00245119"/>
    <w:rsid w:val="00250FEF"/>
    <w:rsid w:val="00252596"/>
    <w:rsid w:val="002578A6"/>
    <w:rsid w:val="00264B6B"/>
    <w:rsid w:val="00270347"/>
    <w:rsid w:val="0027195D"/>
    <w:rsid w:val="00271B74"/>
    <w:rsid w:val="00271EF9"/>
    <w:rsid w:val="002738DA"/>
    <w:rsid w:val="00282789"/>
    <w:rsid w:val="00284DF0"/>
    <w:rsid w:val="00290DF5"/>
    <w:rsid w:val="00292645"/>
    <w:rsid w:val="0029583F"/>
    <w:rsid w:val="002A517A"/>
    <w:rsid w:val="002A63BF"/>
    <w:rsid w:val="002B01E4"/>
    <w:rsid w:val="002B1F59"/>
    <w:rsid w:val="002C636B"/>
    <w:rsid w:val="002D1F88"/>
    <w:rsid w:val="002D26C4"/>
    <w:rsid w:val="002F069E"/>
    <w:rsid w:val="002F2289"/>
    <w:rsid w:val="002F2EB2"/>
    <w:rsid w:val="00301545"/>
    <w:rsid w:val="00303FAD"/>
    <w:rsid w:val="003057B1"/>
    <w:rsid w:val="00307501"/>
    <w:rsid w:val="00317850"/>
    <w:rsid w:val="00321DDC"/>
    <w:rsid w:val="0032775A"/>
    <w:rsid w:val="0033342D"/>
    <w:rsid w:val="00333725"/>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2980"/>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45D5"/>
    <w:rsid w:val="004A7556"/>
    <w:rsid w:val="004B0BF6"/>
    <w:rsid w:val="004C1EDF"/>
    <w:rsid w:val="004C49F3"/>
    <w:rsid w:val="004C6B2D"/>
    <w:rsid w:val="004C7B77"/>
    <w:rsid w:val="004E4BBE"/>
    <w:rsid w:val="0050103C"/>
    <w:rsid w:val="005041C6"/>
    <w:rsid w:val="00504C8B"/>
    <w:rsid w:val="00506EF6"/>
    <w:rsid w:val="005153AC"/>
    <w:rsid w:val="005160AB"/>
    <w:rsid w:val="00523CD9"/>
    <w:rsid w:val="005319B2"/>
    <w:rsid w:val="00540C55"/>
    <w:rsid w:val="00546B9C"/>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15DCE"/>
    <w:rsid w:val="006317A6"/>
    <w:rsid w:val="0063608B"/>
    <w:rsid w:val="006413B0"/>
    <w:rsid w:val="00644AC8"/>
    <w:rsid w:val="00650463"/>
    <w:rsid w:val="006514CD"/>
    <w:rsid w:val="006522CA"/>
    <w:rsid w:val="0065275A"/>
    <w:rsid w:val="00653077"/>
    <w:rsid w:val="00654D92"/>
    <w:rsid w:val="00660A05"/>
    <w:rsid w:val="00670649"/>
    <w:rsid w:val="00675128"/>
    <w:rsid w:val="00683EF2"/>
    <w:rsid w:val="0069472B"/>
    <w:rsid w:val="00694749"/>
    <w:rsid w:val="006978B2"/>
    <w:rsid w:val="006A22F6"/>
    <w:rsid w:val="006A29E8"/>
    <w:rsid w:val="006C4BE3"/>
    <w:rsid w:val="006D0E9B"/>
    <w:rsid w:val="006D2239"/>
    <w:rsid w:val="006D536B"/>
    <w:rsid w:val="006E0D12"/>
    <w:rsid w:val="006E4407"/>
    <w:rsid w:val="006E7653"/>
    <w:rsid w:val="006F050A"/>
    <w:rsid w:val="006F05D0"/>
    <w:rsid w:val="006F1681"/>
    <w:rsid w:val="007005D9"/>
    <w:rsid w:val="00701FA6"/>
    <w:rsid w:val="0070306F"/>
    <w:rsid w:val="0070473B"/>
    <w:rsid w:val="0070531E"/>
    <w:rsid w:val="00717FB2"/>
    <w:rsid w:val="007215AE"/>
    <w:rsid w:val="007249CB"/>
    <w:rsid w:val="00727914"/>
    <w:rsid w:val="00727EBD"/>
    <w:rsid w:val="00732243"/>
    <w:rsid w:val="00732D22"/>
    <w:rsid w:val="00741DAF"/>
    <w:rsid w:val="00743328"/>
    <w:rsid w:val="007451FF"/>
    <w:rsid w:val="00745373"/>
    <w:rsid w:val="00747E69"/>
    <w:rsid w:val="00751EC1"/>
    <w:rsid w:val="00752225"/>
    <w:rsid w:val="00753548"/>
    <w:rsid w:val="00764059"/>
    <w:rsid w:val="007647B0"/>
    <w:rsid w:val="00765265"/>
    <w:rsid w:val="00774071"/>
    <w:rsid w:val="00774CDA"/>
    <w:rsid w:val="007800CE"/>
    <w:rsid w:val="00780227"/>
    <w:rsid w:val="00781C2C"/>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07C99"/>
    <w:rsid w:val="00810CE2"/>
    <w:rsid w:val="008150D4"/>
    <w:rsid w:val="00824131"/>
    <w:rsid w:val="008313F7"/>
    <w:rsid w:val="0083735E"/>
    <w:rsid w:val="00837CBF"/>
    <w:rsid w:val="00843705"/>
    <w:rsid w:val="00847A31"/>
    <w:rsid w:val="00850D0C"/>
    <w:rsid w:val="0085553A"/>
    <w:rsid w:val="00871E83"/>
    <w:rsid w:val="00882DE5"/>
    <w:rsid w:val="0089066F"/>
    <w:rsid w:val="00891A1D"/>
    <w:rsid w:val="008949E1"/>
    <w:rsid w:val="008A665A"/>
    <w:rsid w:val="008B1EFD"/>
    <w:rsid w:val="008B710D"/>
    <w:rsid w:val="008B7D03"/>
    <w:rsid w:val="008C6E83"/>
    <w:rsid w:val="008C72C9"/>
    <w:rsid w:val="008D4A83"/>
    <w:rsid w:val="008E0076"/>
    <w:rsid w:val="008F316C"/>
    <w:rsid w:val="008F6FB8"/>
    <w:rsid w:val="009010B7"/>
    <w:rsid w:val="0090652F"/>
    <w:rsid w:val="009073E1"/>
    <w:rsid w:val="0092209C"/>
    <w:rsid w:val="00922D48"/>
    <w:rsid w:val="009268B7"/>
    <w:rsid w:val="00926B6F"/>
    <w:rsid w:val="00926E45"/>
    <w:rsid w:val="00931F2B"/>
    <w:rsid w:val="00932662"/>
    <w:rsid w:val="00934FE1"/>
    <w:rsid w:val="00936367"/>
    <w:rsid w:val="00936F8D"/>
    <w:rsid w:val="0095071A"/>
    <w:rsid w:val="00950BF6"/>
    <w:rsid w:val="00955704"/>
    <w:rsid w:val="00962198"/>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3366"/>
    <w:rsid w:val="00A07458"/>
    <w:rsid w:val="00A12291"/>
    <w:rsid w:val="00A15152"/>
    <w:rsid w:val="00A155F9"/>
    <w:rsid w:val="00A164B7"/>
    <w:rsid w:val="00A21DEF"/>
    <w:rsid w:val="00A319FD"/>
    <w:rsid w:val="00A37E14"/>
    <w:rsid w:val="00A462C6"/>
    <w:rsid w:val="00A55023"/>
    <w:rsid w:val="00A739CB"/>
    <w:rsid w:val="00A75047"/>
    <w:rsid w:val="00A8507F"/>
    <w:rsid w:val="00A87441"/>
    <w:rsid w:val="00A91E16"/>
    <w:rsid w:val="00A95518"/>
    <w:rsid w:val="00A965F4"/>
    <w:rsid w:val="00AA10C4"/>
    <w:rsid w:val="00AA57D8"/>
    <w:rsid w:val="00AA5BF1"/>
    <w:rsid w:val="00AA6E2B"/>
    <w:rsid w:val="00AB0733"/>
    <w:rsid w:val="00AB21AA"/>
    <w:rsid w:val="00AB2327"/>
    <w:rsid w:val="00AC4630"/>
    <w:rsid w:val="00AD0294"/>
    <w:rsid w:val="00AE1E64"/>
    <w:rsid w:val="00AF719A"/>
    <w:rsid w:val="00B033DE"/>
    <w:rsid w:val="00B13E4F"/>
    <w:rsid w:val="00B14E51"/>
    <w:rsid w:val="00B15A21"/>
    <w:rsid w:val="00B1638F"/>
    <w:rsid w:val="00B25737"/>
    <w:rsid w:val="00B33269"/>
    <w:rsid w:val="00B350C9"/>
    <w:rsid w:val="00B3715C"/>
    <w:rsid w:val="00B4052C"/>
    <w:rsid w:val="00B41CB4"/>
    <w:rsid w:val="00B43D73"/>
    <w:rsid w:val="00B44BDD"/>
    <w:rsid w:val="00B46551"/>
    <w:rsid w:val="00B51DB5"/>
    <w:rsid w:val="00B56510"/>
    <w:rsid w:val="00B61445"/>
    <w:rsid w:val="00B61DDD"/>
    <w:rsid w:val="00B64DD4"/>
    <w:rsid w:val="00B64F13"/>
    <w:rsid w:val="00B653B2"/>
    <w:rsid w:val="00B73DEA"/>
    <w:rsid w:val="00B91740"/>
    <w:rsid w:val="00BA00DF"/>
    <w:rsid w:val="00BA5432"/>
    <w:rsid w:val="00BA7DD8"/>
    <w:rsid w:val="00BB333E"/>
    <w:rsid w:val="00BC5BDA"/>
    <w:rsid w:val="00BD1F21"/>
    <w:rsid w:val="00BD304D"/>
    <w:rsid w:val="00BD61E5"/>
    <w:rsid w:val="00BD793B"/>
    <w:rsid w:val="00BF3D6B"/>
    <w:rsid w:val="00BF5917"/>
    <w:rsid w:val="00C03DCA"/>
    <w:rsid w:val="00C06212"/>
    <w:rsid w:val="00C1142C"/>
    <w:rsid w:val="00C14A4F"/>
    <w:rsid w:val="00C278E3"/>
    <w:rsid w:val="00C32613"/>
    <w:rsid w:val="00C41AE1"/>
    <w:rsid w:val="00C4538D"/>
    <w:rsid w:val="00C461FF"/>
    <w:rsid w:val="00C50274"/>
    <w:rsid w:val="00C5423E"/>
    <w:rsid w:val="00C70EF4"/>
    <w:rsid w:val="00C72FAB"/>
    <w:rsid w:val="00C822AF"/>
    <w:rsid w:val="00C90428"/>
    <w:rsid w:val="00C9472A"/>
    <w:rsid w:val="00C95C6E"/>
    <w:rsid w:val="00C96C07"/>
    <w:rsid w:val="00CA17C5"/>
    <w:rsid w:val="00CA220B"/>
    <w:rsid w:val="00CB6709"/>
    <w:rsid w:val="00CB7010"/>
    <w:rsid w:val="00CC2FE0"/>
    <w:rsid w:val="00CD4663"/>
    <w:rsid w:val="00CE752A"/>
    <w:rsid w:val="00CF2B1E"/>
    <w:rsid w:val="00CF39D4"/>
    <w:rsid w:val="00D04103"/>
    <w:rsid w:val="00D24AA4"/>
    <w:rsid w:val="00D2566B"/>
    <w:rsid w:val="00D31EBA"/>
    <w:rsid w:val="00D341FA"/>
    <w:rsid w:val="00D34435"/>
    <w:rsid w:val="00D47BCC"/>
    <w:rsid w:val="00D658B3"/>
    <w:rsid w:val="00D70EDE"/>
    <w:rsid w:val="00D9290D"/>
    <w:rsid w:val="00DB01EA"/>
    <w:rsid w:val="00DC112E"/>
    <w:rsid w:val="00DC1C49"/>
    <w:rsid w:val="00DC478B"/>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376F"/>
    <w:rsid w:val="00E71D5C"/>
    <w:rsid w:val="00E83192"/>
    <w:rsid w:val="00E834D5"/>
    <w:rsid w:val="00E84DCC"/>
    <w:rsid w:val="00E87E12"/>
    <w:rsid w:val="00E943FF"/>
    <w:rsid w:val="00EA18AE"/>
    <w:rsid w:val="00EA33FF"/>
    <w:rsid w:val="00EB0977"/>
    <w:rsid w:val="00EB13C5"/>
    <w:rsid w:val="00EB2E12"/>
    <w:rsid w:val="00EB3F7D"/>
    <w:rsid w:val="00EB49FA"/>
    <w:rsid w:val="00EB5854"/>
    <w:rsid w:val="00EB61E0"/>
    <w:rsid w:val="00EC4D39"/>
    <w:rsid w:val="00EC5E10"/>
    <w:rsid w:val="00ED2658"/>
    <w:rsid w:val="00EF03F0"/>
    <w:rsid w:val="00F06293"/>
    <w:rsid w:val="00F06E88"/>
    <w:rsid w:val="00F07F37"/>
    <w:rsid w:val="00F13DDE"/>
    <w:rsid w:val="00F1731D"/>
    <w:rsid w:val="00F17DB8"/>
    <w:rsid w:val="00F23AEC"/>
    <w:rsid w:val="00F2664D"/>
    <w:rsid w:val="00F30418"/>
    <w:rsid w:val="00F3215E"/>
    <w:rsid w:val="00F3231F"/>
    <w:rsid w:val="00F41CC2"/>
    <w:rsid w:val="00F50399"/>
    <w:rsid w:val="00F52D73"/>
    <w:rsid w:val="00F656B7"/>
    <w:rsid w:val="00F65834"/>
    <w:rsid w:val="00F66B6F"/>
    <w:rsid w:val="00F74DA3"/>
    <w:rsid w:val="00F82179"/>
    <w:rsid w:val="00F86A04"/>
    <w:rsid w:val="00F91DFA"/>
    <w:rsid w:val="00F95288"/>
    <w:rsid w:val="00F9791B"/>
    <w:rsid w:val="00FA313D"/>
    <w:rsid w:val="00FB2AFC"/>
    <w:rsid w:val="00FB7A39"/>
    <w:rsid w:val="00FC0E1D"/>
    <w:rsid w:val="00FC53DA"/>
    <w:rsid w:val="00FC6CE9"/>
    <w:rsid w:val="00FD16A9"/>
    <w:rsid w:val="00FD64EB"/>
    <w:rsid w:val="00FE4758"/>
    <w:rsid w:val="00FE5EEF"/>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E4407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DC478B"/>
    <w:pPr>
      <w:spacing w:after="40"/>
      <w:jc w:val="both"/>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C478B"/>
    <w:rPr>
      <w:rFonts w:ascii="Linux Libertine" w:eastAsiaTheme="minorHAnsi" w:hAnsi="Linux Libertine" w:cs="Linux Libertine"/>
      <w:b/>
      <w:sz w:val="22"/>
      <w:szCs w:val="22"/>
      <w:lang w:val="en-US" w:eastAsia="en-US"/>
    </w:rPr>
  </w:style>
  <w:style w:type="paragraph" w:customStyle="1" w:styleId="AckPara">
    <w:name w:val="AckPara"/>
    <w:autoRedefine/>
    <w:qFormat/>
    <w:rsid w:val="00BD1F21"/>
    <w:pPr>
      <w:spacing w:line="264" w:lineRule="auto"/>
      <w:jc w:val="both"/>
    </w:pPr>
    <w:rPr>
      <w:rFonts w:ascii="Linux Libertine" w:eastAsiaTheme="minorHAnsi" w:hAnsi="Linux Libertine" w:cstheme="minorBidi"/>
      <w:sz w:val="18"/>
      <w:szCs w:val="22"/>
      <w:lang w:val="en-GB"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0F5A74"/>
    <w:rPr>
      <w:color w:val="605E5C"/>
      <w:shd w:val="clear" w:color="auto" w:fill="E1DFDD"/>
    </w:rPr>
  </w:style>
  <w:style w:type="character" w:styleId="UnresolvedMention">
    <w:name w:val="Unresolved Mention"/>
    <w:basedOn w:val="DefaultParagraphFont"/>
    <w:uiPriority w:val="99"/>
    <w:semiHidden/>
    <w:unhideWhenUsed/>
    <w:rsid w:val="00AF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922960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1108832">
      <w:bodyDiv w:val="1"/>
      <w:marLeft w:val="0"/>
      <w:marRight w:val="0"/>
      <w:marTop w:val="0"/>
      <w:marBottom w:val="0"/>
      <w:divBdr>
        <w:top w:val="none" w:sz="0" w:space="0" w:color="auto"/>
        <w:left w:val="none" w:sz="0" w:space="0" w:color="auto"/>
        <w:bottom w:val="none" w:sz="0" w:space="0" w:color="auto"/>
        <w:right w:val="none" w:sz="0" w:space="0" w:color="auto"/>
      </w:divBdr>
    </w:div>
    <w:div w:id="137326873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mailto:parvarths@tcd.ie"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mailto:lambaa@tcd.ie" TargetMode="External"/><Relationship Id="rId2" Type="http://schemas.openxmlformats.org/officeDocument/2006/relationships/customXml" Target="../customXml/item2.xml"/><Relationship Id="rId16" Type="http://schemas.openxmlformats.org/officeDocument/2006/relationships/hyperlink" Target="mailto:burlar@tcd.i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gitlab.scss.tcd.ie/ML1819-team-02/ML1819--task-101--team-02/graphs/master"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lab.scss.tcd.ie/ML1819-team-02/ML1819--task-101--team-02" TargetMode="Externa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E28A1D7-C929-4B3F-8DD4-ECB8664A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426</TotalTime>
  <Pages>1</Pages>
  <Words>1407</Words>
  <Characters>8022</Characters>
  <Application>Microsoft Office Word</Application>
  <DocSecurity>0</DocSecurity>
  <Lines>66</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ML1819--task-101--team-02</vt:lpstr>
      <vt:lpstr>Spin-wave dynamics in a hexagonal 2-D magnonic crystal</vt:lpstr>
    </vt:vector>
  </TitlesOfParts>
  <Company>Licence Owner</Company>
  <LinksUpToDate>false</LinksUpToDate>
  <CharactersWithSpaces>9411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ML1819--task-101--team-02</dc:title>
  <dc:creator>Akashdeep Singh Lamba;Rajesh Burla;Shanmukha Sai Ram Pavan</dc:creator>
  <cp:keywords>ML,TCD,IS,Tensorflow,sklearn,weka</cp:keywords>
  <cp:lastModifiedBy>Akashdeep Singh</cp:lastModifiedBy>
  <cp:revision>51</cp:revision>
  <cp:lastPrinted>2018-10-27T15:55:00Z</cp:lastPrinted>
  <dcterms:created xsi:type="dcterms:W3CDTF">2018-05-22T09:05:00Z</dcterms:created>
  <dcterms:modified xsi:type="dcterms:W3CDTF">2018-10-27T15:55:00Z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